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0"/>
        <w:gridCol w:w="335"/>
        <w:gridCol w:w="6618"/>
      </w:tblGrid>
      <w:tr w:rsidR="006D409C" w:rsidRPr="00147294" w:rsidTr="00D2682A">
        <w:trPr>
          <w:trHeight w:val="630"/>
        </w:trPr>
        <w:tc>
          <w:tcPr>
            <w:tcW w:w="4590" w:type="dxa"/>
            <w:vMerge w:val="restart"/>
            <w:tcMar>
              <w:left w:w="360" w:type="dxa"/>
            </w:tcMar>
            <w:vAlign w:val="bottom"/>
          </w:tcPr>
          <w:p w:rsidR="006D409C" w:rsidRPr="00147294" w:rsidRDefault="006D409C" w:rsidP="006D409C">
            <w:pPr>
              <w:tabs>
                <w:tab w:val="left" w:pos="990"/>
              </w:tabs>
              <w:jc w:val="center"/>
            </w:pPr>
            <w:r w:rsidRPr="00147294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7C4B8582" wp14:editId="784DB413">
                      <wp:extent cx="2335116" cy="2335116"/>
                      <wp:effectExtent l="0" t="0" r="0" b="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2335116" cy="2335116"/>
                              </a:xfrm>
                              <a:prstGeom prst="diamond">
                                <a:avLst/>
                              </a:prstGeom>
                              <a:blipFill dpi="0" rotWithShape="0">
                                <a:blip r:embed="rId10"/>
                                <a:srcRect/>
                                <a:stretch>
                                  <a:fillRect/>
                                </a:stretch>
                              </a:blipFill>
                              <a:ln w="34925" cap="sq" cmpd="thickThin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  <a:effectLst>
                                <a:outerShdw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3699F1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width:183.85pt;height:183.8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" strokecolor="#99cb38 [3204]" strokeweight="2.75pt">
                      <v:fill r:id="rId11" o:title="Headshot of woman" recolor="t" type="frame"/>
                      <v:stroke linestyle="thickThin" joinstyle="round" endcap="square"/>
                      <v:shadow on="t" type="perspective" color="black" opacity="28270f" offset="0,0" matrix="655f,,,655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5" w:type="dxa"/>
            <w:shd w:val="clear" w:color="auto" w:fill="31521B" w:themeFill="accent2" w:themeFillShade="80"/>
          </w:tcPr>
          <w:p w:rsidR="006D409C" w:rsidRPr="00147294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:rsidR="006D409C" w:rsidRPr="00147294" w:rsidRDefault="005B0580" w:rsidP="00776643">
            <w:pPr>
              <w:pStyle w:val="Heading1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049110328"/>
                <w:placeholder>
                  <w:docPart w:val="158879F276F14D83AE7B1EC9DEFCC07E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147294">
                  <w:rPr>
                    <w:rFonts w:asciiTheme="minorHAnsi" w:hAnsiTheme="minorHAnsi"/>
                    <w:sz w:val="36"/>
                  </w:rPr>
                  <w:t>EDUCATION</w:t>
                </w:r>
              </w:sdtContent>
            </w:sdt>
          </w:p>
        </w:tc>
      </w:tr>
      <w:tr w:rsidR="006D409C" w:rsidRPr="00147294" w:rsidTr="00D2682A">
        <w:trPr>
          <w:trHeight w:val="3024"/>
        </w:trPr>
        <w:tc>
          <w:tcPr>
            <w:tcW w:w="4590" w:type="dxa"/>
            <w:vMerge/>
            <w:tcMar>
              <w:left w:w="360" w:type="dxa"/>
            </w:tcMar>
            <w:vAlign w:val="bottom"/>
          </w:tcPr>
          <w:p w:rsidR="006D409C" w:rsidRPr="00147294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335" w:type="dxa"/>
            <w:tcMar>
              <w:left w:w="0" w:type="dxa"/>
              <w:right w:w="0" w:type="dxa"/>
            </w:tcMar>
          </w:tcPr>
          <w:p w:rsidR="006D409C" w:rsidRPr="00147294" w:rsidRDefault="006D409C" w:rsidP="00776643">
            <w:pPr>
              <w:tabs>
                <w:tab w:val="left" w:pos="990"/>
              </w:tabs>
            </w:pPr>
            <w:r w:rsidRPr="00147294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:rsidR="002F4E13" w:rsidRPr="00147294" w:rsidRDefault="002F4E13" w:rsidP="00776643">
            <w:pPr>
              <w:rPr>
                <w:b/>
              </w:rPr>
            </w:pPr>
          </w:p>
          <w:tbl>
            <w:tblPr>
              <w:tblW w:w="6434" w:type="dxa"/>
              <w:tblLayout w:type="fixed"/>
              <w:tblLook w:val="04A0" w:firstRow="1" w:lastRow="0" w:firstColumn="1" w:lastColumn="0" w:noHBand="0" w:noVBand="1"/>
            </w:tblPr>
            <w:tblGrid>
              <w:gridCol w:w="1538"/>
              <w:gridCol w:w="2815"/>
              <w:gridCol w:w="2081"/>
            </w:tblGrid>
            <w:tr w:rsidR="002714A2" w:rsidRPr="00147294" w:rsidTr="007D6BA6">
              <w:trPr>
                <w:trHeight w:val="592"/>
              </w:trPr>
              <w:tc>
                <w:tcPr>
                  <w:tcW w:w="1538" w:type="dxa"/>
                </w:tcPr>
                <w:p w:rsidR="002714A2" w:rsidRPr="00482D75" w:rsidRDefault="008C2671" w:rsidP="002714A2">
                  <w:pPr>
                    <w:rPr>
                      <w:rFonts w:cs="Arial"/>
                      <w:sz w:val="18"/>
                    </w:rPr>
                  </w:pPr>
                  <w:r w:rsidRPr="00482D75">
                    <w:rPr>
                      <w:rFonts w:cs="Arial"/>
                      <w:sz w:val="18"/>
                    </w:rPr>
                    <w:t>BSCS</w:t>
                  </w:r>
                </w:p>
              </w:tc>
              <w:tc>
                <w:tcPr>
                  <w:tcW w:w="2815" w:type="dxa"/>
                </w:tcPr>
                <w:p w:rsidR="002714A2" w:rsidRPr="00147294" w:rsidRDefault="008C2671" w:rsidP="002714A2">
                  <w:pPr>
                    <w:rPr>
                      <w:rFonts w:cs="Arial"/>
                      <w:sz w:val="18"/>
                    </w:rPr>
                  </w:pPr>
                  <w:r w:rsidRPr="002A2566">
                    <w:rPr>
                      <w:rFonts w:cs="Arial"/>
                      <w:sz w:val="18"/>
                    </w:rPr>
                    <w:t xml:space="preserve">Dadaboy </w:t>
                  </w:r>
                  <w:r w:rsidR="006D4F7A" w:rsidRPr="002A2566">
                    <w:rPr>
                      <w:rFonts w:cs="Arial"/>
                      <w:sz w:val="18"/>
                    </w:rPr>
                    <w:t>Institute</w:t>
                  </w:r>
                  <w:r w:rsidRPr="002A2566">
                    <w:rPr>
                      <w:rFonts w:cs="Arial"/>
                      <w:sz w:val="18"/>
                    </w:rPr>
                    <w:t xml:space="preserve"> of </w:t>
                  </w:r>
                  <w:r w:rsidR="006D4F7A" w:rsidRPr="002A2566">
                    <w:rPr>
                      <w:rFonts w:cs="Arial"/>
                      <w:sz w:val="18"/>
                    </w:rPr>
                    <w:t>Higher</w:t>
                  </w:r>
                  <w:r w:rsidRPr="002A2566">
                    <w:rPr>
                      <w:rFonts w:cs="Arial"/>
                      <w:sz w:val="18"/>
                    </w:rPr>
                    <w:t xml:space="preserve"> Education (DIHE)</w:t>
                  </w:r>
                </w:p>
              </w:tc>
              <w:tc>
                <w:tcPr>
                  <w:tcW w:w="2081" w:type="dxa"/>
                </w:tcPr>
                <w:p w:rsidR="002714A2" w:rsidRPr="00147294" w:rsidRDefault="008C2671" w:rsidP="002714A2">
                  <w:pPr>
                    <w:rPr>
                      <w:rFonts w:cs="Arial"/>
                      <w:sz w:val="20"/>
                    </w:rPr>
                  </w:pPr>
                  <w:r w:rsidRPr="00017216">
                    <w:rPr>
                      <w:rFonts w:cs="Arial"/>
                      <w:sz w:val="18"/>
                    </w:rPr>
                    <w:t>3 Subs Left</w:t>
                  </w:r>
                </w:p>
              </w:tc>
            </w:tr>
            <w:tr w:rsidR="00E90C64" w:rsidRPr="00147294" w:rsidTr="007D6BA6">
              <w:trPr>
                <w:trHeight w:val="328"/>
              </w:trPr>
              <w:tc>
                <w:tcPr>
                  <w:tcW w:w="1538" w:type="dxa"/>
                </w:tcPr>
                <w:p w:rsidR="00E90C64" w:rsidRPr="00482D75" w:rsidRDefault="00A47309" w:rsidP="002714A2">
                  <w:pPr>
                    <w:rPr>
                      <w:rFonts w:cs="Arial"/>
                      <w:sz w:val="18"/>
                    </w:rPr>
                  </w:pPr>
                  <w:r w:rsidRPr="00482D75">
                    <w:rPr>
                      <w:rFonts w:cs="Arial"/>
                      <w:sz w:val="18"/>
                    </w:rPr>
                    <w:t>F.A</w:t>
                  </w:r>
                </w:p>
              </w:tc>
              <w:tc>
                <w:tcPr>
                  <w:tcW w:w="2815" w:type="dxa"/>
                </w:tcPr>
                <w:p w:rsidR="00E90C64" w:rsidRPr="00147294" w:rsidRDefault="00713704" w:rsidP="002714A2">
                  <w:pPr>
                    <w:rPr>
                      <w:rFonts w:cs="Arial"/>
                      <w:sz w:val="18"/>
                    </w:rPr>
                  </w:pPr>
                  <w:proofErr w:type="spellStart"/>
                  <w:r>
                    <w:rPr>
                      <w:rFonts w:cs="Arial"/>
                      <w:sz w:val="18"/>
                    </w:rPr>
                    <w:t>Interbord</w:t>
                  </w:r>
                  <w:proofErr w:type="spellEnd"/>
                  <w:r>
                    <w:rPr>
                      <w:rFonts w:cs="Arial"/>
                      <w:sz w:val="18"/>
                    </w:rPr>
                    <w:t xml:space="preserve"> Karachi</w:t>
                  </w:r>
                </w:p>
              </w:tc>
              <w:tc>
                <w:tcPr>
                  <w:tcW w:w="2081" w:type="dxa"/>
                </w:tcPr>
                <w:p w:rsidR="00E90C64" w:rsidRPr="00017216" w:rsidRDefault="006D4F7A" w:rsidP="002714A2">
                  <w:pPr>
                    <w:rPr>
                      <w:rFonts w:cs="Arial"/>
                      <w:sz w:val="18"/>
                    </w:rPr>
                  </w:pPr>
                  <w:r w:rsidRPr="00017216">
                    <w:rPr>
                      <w:rFonts w:cs="Arial"/>
                      <w:sz w:val="18"/>
                    </w:rPr>
                    <w:t>2</w:t>
                  </w:r>
                  <w:r w:rsidRPr="00017216">
                    <w:rPr>
                      <w:rFonts w:cs="Arial"/>
                      <w:sz w:val="18"/>
                      <w:vertAlign w:val="superscript"/>
                    </w:rPr>
                    <w:t>nd</w:t>
                  </w:r>
                  <w:r w:rsidRPr="00017216">
                    <w:rPr>
                      <w:rFonts w:cs="Arial"/>
                      <w:sz w:val="18"/>
                    </w:rPr>
                    <w:t xml:space="preserve"> Division</w:t>
                  </w:r>
                  <w:r w:rsidR="009C11BF" w:rsidRPr="00017216">
                    <w:rPr>
                      <w:rFonts w:cs="Arial"/>
                      <w:sz w:val="18"/>
                    </w:rPr>
                    <w:t>, 2010</w:t>
                  </w:r>
                </w:p>
              </w:tc>
            </w:tr>
            <w:tr w:rsidR="008C2671" w:rsidRPr="00147294" w:rsidTr="007D6BA6">
              <w:trPr>
                <w:trHeight w:val="641"/>
              </w:trPr>
              <w:tc>
                <w:tcPr>
                  <w:tcW w:w="1538" w:type="dxa"/>
                </w:tcPr>
                <w:p w:rsidR="008C2671" w:rsidRPr="00482D75" w:rsidRDefault="00A47309" w:rsidP="002714A2">
                  <w:pPr>
                    <w:rPr>
                      <w:rFonts w:cs="Arial"/>
                      <w:sz w:val="18"/>
                    </w:rPr>
                  </w:pPr>
                  <w:r w:rsidRPr="00482D75">
                    <w:rPr>
                      <w:rFonts w:cs="Arial"/>
                      <w:sz w:val="18"/>
                    </w:rPr>
                    <w:t>ACCP Pro</w:t>
                  </w:r>
                </w:p>
              </w:tc>
              <w:tc>
                <w:tcPr>
                  <w:tcW w:w="2815" w:type="dxa"/>
                </w:tcPr>
                <w:p w:rsidR="00A47309" w:rsidRPr="00147294" w:rsidRDefault="00A47309" w:rsidP="009A2A0B">
                  <w:pPr>
                    <w:pStyle w:val="NoSpacing"/>
                    <w:rPr>
                      <w:rFonts w:asciiTheme="minorHAnsi" w:hAnsiTheme="minorHAnsi" w:cs="Tahoma"/>
                      <w:sz w:val="14"/>
                      <w:szCs w:val="20"/>
                    </w:rPr>
                  </w:pPr>
                  <w:proofErr w:type="spellStart"/>
                  <w:r w:rsidRPr="00A104CE">
                    <w:rPr>
                      <w:rFonts w:asciiTheme="minorHAnsi" w:hAnsiTheme="minorHAnsi" w:cs="Tahoma"/>
                      <w:sz w:val="18"/>
                      <w:szCs w:val="20"/>
                    </w:rPr>
                    <w:t>Aptech</w:t>
                  </w:r>
                  <w:proofErr w:type="spellEnd"/>
                  <w:r w:rsidRPr="00147294">
                    <w:rPr>
                      <w:rFonts w:asciiTheme="minorHAnsi" w:hAnsiTheme="minorHAnsi" w:cs="Tahoma"/>
                      <w:sz w:val="14"/>
                      <w:szCs w:val="20"/>
                    </w:rPr>
                    <w:t xml:space="preserve"> Certified Computer Professional</w:t>
                  </w:r>
                </w:p>
                <w:p w:rsidR="008C2671" w:rsidRPr="00147294" w:rsidRDefault="00A47309" w:rsidP="009A2A0B">
                  <w:pPr>
                    <w:rPr>
                      <w:rFonts w:cs="Arial"/>
                    </w:rPr>
                  </w:pPr>
                  <w:r w:rsidRPr="00147294">
                    <w:rPr>
                      <w:rFonts w:cs="Tahoma"/>
                      <w:sz w:val="14"/>
                      <w:szCs w:val="20"/>
                    </w:rPr>
                    <w:t>(Advance Diploma in Software Engineering)</w:t>
                  </w:r>
                </w:p>
              </w:tc>
              <w:tc>
                <w:tcPr>
                  <w:tcW w:w="2081" w:type="dxa"/>
                </w:tcPr>
                <w:p w:rsidR="008C2671" w:rsidRPr="00017216" w:rsidRDefault="00A10B9D" w:rsidP="002714A2">
                  <w:pPr>
                    <w:rPr>
                      <w:rFonts w:cs="Arial"/>
                      <w:sz w:val="18"/>
                    </w:rPr>
                  </w:pPr>
                  <w:r w:rsidRPr="00017216">
                    <w:rPr>
                      <w:rFonts w:cs="Arial"/>
                      <w:sz w:val="18"/>
                    </w:rPr>
                    <w:t>2</w:t>
                  </w:r>
                  <w:r w:rsidRPr="00017216">
                    <w:rPr>
                      <w:rFonts w:cs="Arial"/>
                      <w:sz w:val="18"/>
                      <w:vertAlign w:val="superscript"/>
                    </w:rPr>
                    <w:t>nd</w:t>
                  </w:r>
                  <w:r w:rsidRPr="00017216">
                    <w:rPr>
                      <w:rFonts w:cs="Arial"/>
                      <w:sz w:val="18"/>
                    </w:rPr>
                    <w:t xml:space="preserve"> Division, </w:t>
                  </w:r>
                  <w:r w:rsidR="009C11BF" w:rsidRPr="00017216">
                    <w:rPr>
                      <w:rFonts w:cs="Arial"/>
                      <w:sz w:val="18"/>
                    </w:rPr>
                    <w:t>2015</w:t>
                  </w:r>
                </w:p>
              </w:tc>
            </w:tr>
            <w:tr w:rsidR="00E1351B" w:rsidRPr="00147294" w:rsidTr="007D6BA6">
              <w:trPr>
                <w:trHeight w:val="641"/>
              </w:trPr>
              <w:tc>
                <w:tcPr>
                  <w:tcW w:w="1538" w:type="dxa"/>
                </w:tcPr>
                <w:p w:rsidR="00E1351B" w:rsidRPr="00482D75" w:rsidRDefault="00E1351B" w:rsidP="002714A2">
                  <w:pPr>
                    <w:rPr>
                      <w:rFonts w:cs="Arial"/>
                      <w:sz w:val="18"/>
                    </w:rPr>
                  </w:pPr>
                  <w:r w:rsidRPr="00482D75">
                    <w:rPr>
                      <w:rFonts w:cs="Arial"/>
                      <w:sz w:val="18"/>
                      <w:szCs w:val="20"/>
                    </w:rPr>
                    <w:t>OFFICE</w:t>
                  </w:r>
                </w:p>
              </w:tc>
              <w:tc>
                <w:tcPr>
                  <w:tcW w:w="2815" w:type="dxa"/>
                </w:tcPr>
                <w:p w:rsidR="00F64791" w:rsidRPr="00147294" w:rsidRDefault="00F64791" w:rsidP="00F64791">
                  <w:pPr>
                    <w:pStyle w:val="NoSpacing"/>
                    <w:rPr>
                      <w:rFonts w:asciiTheme="minorHAnsi" w:hAnsiTheme="minorHAnsi" w:cs="Arial"/>
                      <w:color w:val="000000"/>
                      <w:sz w:val="14"/>
                      <w:szCs w:val="20"/>
                    </w:rPr>
                  </w:pPr>
                  <w:r w:rsidRPr="00A104CE">
                    <w:rPr>
                      <w:rFonts w:asciiTheme="minorHAnsi" w:hAnsiTheme="minorHAnsi" w:cs="Arial"/>
                      <w:color w:val="000000"/>
                      <w:sz w:val="18"/>
                      <w:szCs w:val="20"/>
                    </w:rPr>
                    <w:t xml:space="preserve">Microsoft </w:t>
                  </w:r>
                  <w:r w:rsidRPr="00147294">
                    <w:rPr>
                      <w:rFonts w:asciiTheme="minorHAnsi" w:hAnsiTheme="minorHAnsi" w:cs="Arial"/>
                      <w:color w:val="000000"/>
                      <w:sz w:val="14"/>
                      <w:szCs w:val="20"/>
                    </w:rPr>
                    <w:t>Official Online Training</w:t>
                  </w:r>
                </w:p>
                <w:p w:rsidR="00E1351B" w:rsidRPr="00147294" w:rsidRDefault="00F64791" w:rsidP="00F64791">
                  <w:pPr>
                    <w:pStyle w:val="NoSpacing"/>
                    <w:rPr>
                      <w:rFonts w:asciiTheme="minorHAnsi" w:hAnsiTheme="minorHAnsi" w:cs="Arial"/>
                      <w:b/>
                      <w:sz w:val="16"/>
                      <w:szCs w:val="20"/>
                    </w:rPr>
                  </w:pPr>
                  <w:r w:rsidRPr="00147294">
                    <w:rPr>
                      <w:rFonts w:asciiTheme="minorHAnsi" w:hAnsiTheme="minorHAnsi" w:cs="Arial"/>
                      <w:color w:val="000000"/>
                      <w:sz w:val="14"/>
                      <w:szCs w:val="20"/>
                    </w:rPr>
                    <w:t>Via (Silverlight)</w:t>
                  </w:r>
                </w:p>
              </w:tc>
              <w:tc>
                <w:tcPr>
                  <w:tcW w:w="2081" w:type="dxa"/>
                </w:tcPr>
                <w:p w:rsidR="00194FAD" w:rsidRPr="00147294" w:rsidRDefault="000913B8" w:rsidP="002714A2">
                  <w:pPr>
                    <w:rPr>
                      <w:rFonts w:cs="Arial"/>
                      <w:sz w:val="18"/>
                    </w:rPr>
                  </w:pPr>
                  <w:r>
                    <w:rPr>
                      <w:rFonts w:cs="Arial"/>
                      <w:sz w:val="18"/>
                    </w:rPr>
                    <w:t>1</w:t>
                  </w:r>
                  <w:r w:rsidRPr="000913B8">
                    <w:rPr>
                      <w:rFonts w:cs="Arial"/>
                      <w:sz w:val="18"/>
                      <w:vertAlign w:val="superscript"/>
                    </w:rPr>
                    <w:t>st</w:t>
                  </w:r>
                  <w:r>
                    <w:rPr>
                      <w:rFonts w:cs="Arial"/>
                      <w:sz w:val="18"/>
                    </w:rPr>
                    <w:t xml:space="preserve">, </w:t>
                  </w:r>
                  <w:r w:rsidR="00F0436C" w:rsidRPr="00147294">
                    <w:rPr>
                      <w:rFonts w:cs="Arial"/>
                      <w:sz w:val="18"/>
                    </w:rPr>
                    <w:t>2010</w:t>
                  </w:r>
                </w:p>
              </w:tc>
            </w:tr>
            <w:tr w:rsidR="00194FAD" w:rsidRPr="00147294" w:rsidTr="007D6BA6">
              <w:trPr>
                <w:trHeight w:val="641"/>
              </w:trPr>
              <w:tc>
                <w:tcPr>
                  <w:tcW w:w="1538" w:type="dxa"/>
                </w:tcPr>
                <w:p w:rsidR="00194FAD" w:rsidRPr="00482D75" w:rsidRDefault="00194FAD" w:rsidP="002714A2">
                  <w:pPr>
                    <w:rPr>
                      <w:rFonts w:cs="Arial"/>
                      <w:sz w:val="18"/>
                      <w:szCs w:val="20"/>
                    </w:rPr>
                  </w:pPr>
                  <w:r>
                    <w:rPr>
                      <w:rFonts w:cs="Arial"/>
                      <w:sz w:val="18"/>
                      <w:szCs w:val="20"/>
                    </w:rPr>
                    <w:t>IT Hardware</w:t>
                  </w:r>
                </w:p>
              </w:tc>
              <w:tc>
                <w:tcPr>
                  <w:tcW w:w="2815" w:type="dxa"/>
                </w:tcPr>
                <w:p w:rsidR="00194FAD" w:rsidRPr="00A104CE" w:rsidRDefault="00194FAD" w:rsidP="00F64791">
                  <w:pPr>
                    <w:pStyle w:val="NoSpacing"/>
                    <w:rPr>
                      <w:rFonts w:asciiTheme="minorHAnsi" w:hAnsiTheme="minorHAnsi" w:cs="Arial"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Theme="minorHAnsi" w:hAnsiTheme="minorHAnsi" w:cs="Arial"/>
                      <w:color w:val="000000"/>
                      <w:sz w:val="18"/>
                      <w:szCs w:val="20"/>
                    </w:rPr>
                    <w:t>Hardware Training, Repairing, Diagnosing Faults PC, Laptops</w:t>
                  </w:r>
                </w:p>
              </w:tc>
              <w:tc>
                <w:tcPr>
                  <w:tcW w:w="2081" w:type="dxa"/>
                </w:tcPr>
                <w:p w:rsidR="00194FAD" w:rsidRDefault="00236DE1" w:rsidP="002714A2">
                  <w:pPr>
                    <w:rPr>
                      <w:rFonts w:cs="Arial"/>
                      <w:sz w:val="18"/>
                    </w:rPr>
                  </w:pPr>
                  <w:r>
                    <w:rPr>
                      <w:rFonts w:cs="Arial"/>
                      <w:sz w:val="18"/>
                    </w:rPr>
                    <w:t>2007</w:t>
                  </w:r>
                </w:p>
              </w:tc>
            </w:tr>
          </w:tbl>
          <w:p w:rsidR="006D409C" w:rsidRPr="00147294" w:rsidRDefault="006D409C" w:rsidP="002714A2"/>
        </w:tc>
      </w:tr>
      <w:tr w:rsidR="00605894" w:rsidRPr="00147294" w:rsidTr="00D2682A">
        <w:trPr>
          <w:trHeight w:val="603"/>
        </w:trPr>
        <w:tc>
          <w:tcPr>
            <w:tcW w:w="4590" w:type="dxa"/>
            <w:vMerge w:val="restart"/>
            <w:tcMar>
              <w:left w:w="360" w:type="dxa"/>
            </w:tcMar>
            <w:vAlign w:val="bottom"/>
          </w:tcPr>
          <w:p w:rsidR="00605894" w:rsidRPr="00147294" w:rsidRDefault="00605894" w:rsidP="00605894">
            <w:pPr>
              <w:pStyle w:val="Title"/>
              <w:spacing w:after="0"/>
              <w:rPr>
                <w:rFonts w:asciiTheme="minorHAnsi" w:hAnsiTheme="minorHAnsi"/>
                <w:sz w:val="56"/>
                <w:szCs w:val="56"/>
              </w:rPr>
            </w:pPr>
            <w:r w:rsidRPr="00147294">
              <w:rPr>
                <w:rFonts w:asciiTheme="minorHAnsi" w:hAnsiTheme="minorHAnsi"/>
                <w:sz w:val="56"/>
                <w:szCs w:val="56"/>
              </w:rPr>
              <w:t>SHARAFAT ALI</w:t>
            </w:r>
          </w:p>
          <w:p w:rsidR="00605894" w:rsidRPr="00147294" w:rsidRDefault="009818BA" w:rsidP="00605894">
            <w:pPr>
              <w:pStyle w:val="Subtitle"/>
            </w:pPr>
            <w:r w:rsidRPr="005B0580">
              <w:rPr>
                <w:spacing w:val="0"/>
                <w:w w:val="100"/>
              </w:rPr>
              <w:t>Web Develope</w:t>
            </w:r>
            <w:r w:rsidRPr="005B0580">
              <w:rPr>
                <w:spacing w:val="120"/>
                <w:w w:val="100"/>
              </w:rPr>
              <w:t>r</w:t>
            </w:r>
          </w:p>
          <w:p w:rsidR="00605894" w:rsidRPr="00147294" w:rsidRDefault="007A2FF1" w:rsidP="00605894">
            <w:pPr>
              <w:pStyle w:val="Heading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About me</w:t>
            </w:r>
          </w:p>
          <w:p w:rsidR="00605894" w:rsidRDefault="006E2046" w:rsidP="006A7764">
            <w:pPr>
              <w:spacing w:line="276" w:lineRule="auto"/>
            </w:pPr>
            <w:r>
              <w:t xml:space="preserve">I’m </w:t>
            </w:r>
            <w:r w:rsidR="00FD5FF4" w:rsidRPr="00FD5FF4">
              <w:t>an experienced, detailed-oriented, front-end web developer. I have more than three years of hands-on experience efficiently coding websites and applications using modern HTML, CSS, and JavaScript. Building state-of-the-art, easy to use, user-friendly</w:t>
            </w:r>
            <w:r w:rsidR="00693FF8">
              <w:t>, adoptive responsive websites</w:t>
            </w:r>
            <w:r w:rsidR="00FD5FF4" w:rsidRPr="00FD5FF4">
              <w:t xml:space="preserve"> is truly a passion of mine</w:t>
            </w:r>
            <w:r w:rsidR="00571853">
              <w:t>.</w:t>
            </w:r>
            <w:r w:rsidR="001F7C9F">
              <w:t xml:space="preserve"> </w:t>
            </w:r>
          </w:p>
          <w:p w:rsidR="001F7C9F" w:rsidRDefault="001F7C9F" w:rsidP="006A7764">
            <w:pPr>
              <w:spacing w:line="276" w:lineRule="auto"/>
            </w:pPr>
          </w:p>
          <w:p w:rsidR="001F7C9F" w:rsidRDefault="001F7C9F" w:rsidP="006A7764">
            <w:pPr>
              <w:spacing w:line="276" w:lineRule="auto"/>
            </w:pPr>
            <w:r>
              <w:t>I always in search of new modern styling along</w:t>
            </w:r>
            <w:r w:rsidR="00891423">
              <w:t>-</w:t>
            </w:r>
            <w:r>
              <w:t>with core principles</w:t>
            </w:r>
          </w:p>
          <w:p w:rsidR="00891423" w:rsidRDefault="00891423" w:rsidP="006A7764">
            <w:pPr>
              <w:spacing w:line="276" w:lineRule="auto"/>
            </w:pPr>
            <w:r>
              <w:t xml:space="preserve">&amp; fundamental professional </w:t>
            </w:r>
          </w:p>
          <w:p w:rsidR="001F7C9F" w:rsidRDefault="00891423" w:rsidP="006A7764">
            <w:pPr>
              <w:spacing w:line="276" w:lineRule="auto"/>
            </w:pPr>
            <w:r>
              <w:t>rules of</w:t>
            </w:r>
            <w:r w:rsidR="001F7C9F">
              <w:t>:</w:t>
            </w:r>
          </w:p>
          <w:p w:rsidR="00891423" w:rsidRDefault="00891423" w:rsidP="006A7764">
            <w:pPr>
              <w:spacing w:line="276" w:lineRule="auto"/>
            </w:pPr>
          </w:p>
          <w:p w:rsidR="001F7C9F" w:rsidRDefault="00B86DFB" w:rsidP="006A776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Adoptive </w:t>
            </w:r>
            <w:r w:rsidR="00891423">
              <w:t xml:space="preserve">&amp; </w:t>
            </w:r>
            <w:r>
              <w:t>100% responsive</w:t>
            </w:r>
            <w:r w:rsidR="00891423">
              <w:t xml:space="preserve"> design</w:t>
            </w:r>
          </w:p>
          <w:p w:rsidR="00B86DFB" w:rsidRDefault="00BD256C" w:rsidP="006A776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Typography, Readability</w:t>
            </w:r>
          </w:p>
          <w:p w:rsidR="00BD256C" w:rsidRDefault="00BD256C" w:rsidP="006A776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Color + Font Families</w:t>
            </w:r>
          </w:p>
          <w:p w:rsidR="00BD256C" w:rsidRDefault="00BD256C" w:rsidP="006A776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Less </w:t>
            </w:r>
            <w:r w:rsidR="0082489C">
              <w:t>&amp;</w:t>
            </w:r>
            <w:r>
              <w:t xml:space="preserve"> Clean Code with Comments</w:t>
            </w:r>
          </w:p>
          <w:p w:rsidR="006F4022" w:rsidRDefault="006F4022" w:rsidP="006F4022"/>
          <w:sdt>
            <w:sdtPr>
              <w:rPr>
                <w:rFonts w:asciiTheme="minorHAnsi" w:hAnsiTheme="minorHAnsi"/>
              </w:rPr>
              <w:id w:val="-1954003311"/>
              <w:placeholder>
                <w:docPart w:val="43BE822B7591406DBC51445FB1FBF296"/>
              </w:placeholder>
              <w:temporary/>
              <w:showingPlcHdr/>
              <w15:appearance w15:val="hidden"/>
            </w:sdtPr>
            <w:sdtEndPr/>
            <w:sdtContent>
              <w:p w:rsidR="00605894" w:rsidRPr="00147294" w:rsidRDefault="00605894" w:rsidP="00FD5062">
                <w:pPr>
                  <w:pStyle w:val="Heading2"/>
                  <w:rPr>
                    <w:rFonts w:asciiTheme="minorHAnsi" w:hAnsiTheme="minorHAnsi"/>
                  </w:rPr>
                </w:pPr>
                <w:r w:rsidRPr="00147294">
                  <w:rPr>
                    <w:rStyle w:val="Heading2Char"/>
                    <w:rFonts w:asciiTheme="minorHAnsi" w:hAnsiTheme="minorHAnsi"/>
                  </w:rPr>
                  <w:t>CONTACT</w:t>
                </w:r>
              </w:p>
            </w:sdtContent>
          </w:sdt>
          <w:p w:rsidR="00FB70C0" w:rsidRDefault="001333ED" w:rsidP="00605894">
            <w:pPr>
              <w:pStyle w:val="ContactDetails"/>
            </w:pPr>
            <w:r>
              <w:t>CALL</w:t>
            </w:r>
            <w:r w:rsidR="00FB70C0">
              <w:t xml:space="preserve">: </w:t>
            </w:r>
          </w:p>
          <w:p w:rsidR="00605894" w:rsidRPr="00147294" w:rsidRDefault="00FD5062" w:rsidP="00605894">
            <w:pPr>
              <w:pStyle w:val="ContactDetails"/>
            </w:pPr>
            <w:r w:rsidRPr="00147294">
              <w:t>+92-322-2109210</w:t>
            </w:r>
          </w:p>
          <w:p w:rsidR="00605894" w:rsidRPr="00147294" w:rsidRDefault="00605894" w:rsidP="00605894">
            <w:pPr>
              <w:pStyle w:val="ContactDetails"/>
            </w:pPr>
          </w:p>
          <w:p w:rsidR="00605894" w:rsidRPr="00147294" w:rsidRDefault="00580A52" w:rsidP="00605894">
            <w:pPr>
              <w:pStyle w:val="ContactDetails"/>
            </w:pPr>
            <w:r>
              <w:t>PORTFOLIO:</w:t>
            </w:r>
          </w:p>
          <w:p w:rsidR="00605894" w:rsidRDefault="00E20AD2" w:rsidP="00605894">
            <w:hyperlink r:id="rId12" w:history="1">
              <w:r w:rsidR="003C45BF" w:rsidRPr="00E20AD2">
                <w:rPr>
                  <w:rStyle w:val="Hyperlink"/>
                </w:rPr>
                <w:t>https://codemented.github.io/portfolio</w:t>
              </w:r>
            </w:hyperlink>
          </w:p>
          <w:p w:rsidR="00293284" w:rsidRPr="00147294" w:rsidRDefault="00293284" w:rsidP="00605894"/>
          <w:sdt>
            <w:sdtPr>
              <w:id w:val="-240260293"/>
              <w:placeholder>
                <w:docPart w:val="28068D662B694FCCAF1F7FC711B96645"/>
              </w:placeholder>
              <w:temporary/>
              <w:showingPlcHdr/>
              <w15:appearance w15:val="hidden"/>
            </w:sdtPr>
            <w:sdtEndPr/>
            <w:sdtContent>
              <w:p w:rsidR="00605894" w:rsidRDefault="00605894" w:rsidP="00D33C6D">
                <w:pPr>
                  <w:pStyle w:val="ContactDetails"/>
                </w:pPr>
                <w:r w:rsidRPr="00147294">
                  <w:t>EMAIL:</w:t>
                </w:r>
              </w:p>
            </w:sdtContent>
          </w:sdt>
          <w:p w:rsidR="00985662" w:rsidRPr="006A7764" w:rsidRDefault="005B0580" w:rsidP="00D33C6D">
            <w:pPr>
              <w:pStyle w:val="ContactDetails"/>
              <w:rPr>
                <w:color w:val="4D671B" w:themeColor="accent1" w:themeShade="80"/>
                <w:u w:val="single"/>
              </w:rPr>
            </w:pPr>
            <w:hyperlink r:id="rId13" w:history="1">
              <w:r w:rsidR="00985662" w:rsidRPr="00D50275">
                <w:rPr>
                  <w:rStyle w:val="Hyperlink"/>
                </w:rPr>
                <w:t>codemented@gmail.com</w:t>
              </w:r>
            </w:hyperlink>
          </w:p>
        </w:tc>
        <w:tc>
          <w:tcPr>
            <w:tcW w:w="335" w:type="dxa"/>
            <w:shd w:val="clear" w:color="auto" w:fill="31521B" w:themeFill="accent2" w:themeFillShade="80"/>
          </w:tcPr>
          <w:p w:rsidR="00605894" w:rsidRPr="00147294" w:rsidRDefault="00605894" w:rsidP="00605894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Theme="minorHAnsi" w:hAnsiTheme="minorHAnsi"/>
              </w:rPr>
              <w:id w:val="1001553383"/>
              <w:placeholder>
                <w:docPart w:val="4D157C34980A40949D5B5A57D69EEFE5"/>
              </w:placeholder>
              <w:temporary/>
              <w:showingPlcHdr/>
              <w15:appearance w15:val="hidden"/>
            </w:sdtPr>
            <w:sdtEndPr/>
            <w:sdtContent>
              <w:p w:rsidR="00605894" w:rsidRPr="00147294" w:rsidRDefault="00605894" w:rsidP="00605894">
                <w:pPr>
                  <w:pStyle w:val="Heading1"/>
                  <w:rPr>
                    <w:rFonts w:asciiTheme="minorHAnsi" w:hAnsiTheme="minorHAnsi"/>
                    <w:b/>
                  </w:rPr>
                </w:pPr>
                <w:r w:rsidRPr="00147294">
                  <w:rPr>
                    <w:rFonts w:asciiTheme="minorHAnsi" w:hAnsiTheme="minorHAnsi"/>
                    <w:sz w:val="36"/>
                  </w:rPr>
                  <w:t>WORK EXPERIENCE</w:t>
                </w:r>
              </w:p>
            </w:sdtContent>
          </w:sdt>
        </w:tc>
      </w:tr>
      <w:tr w:rsidR="0071338C" w:rsidRPr="00822A13" w:rsidTr="00D2682A">
        <w:trPr>
          <w:trHeight w:val="5688"/>
        </w:trPr>
        <w:tc>
          <w:tcPr>
            <w:tcW w:w="4590" w:type="dxa"/>
            <w:vMerge/>
            <w:vAlign w:val="bottom"/>
          </w:tcPr>
          <w:p w:rsidR="0071338C" w:rsidRPr="00147294" w:rsidRDefault="0071338C" w:rsidP="0071338C">
            <w:pPr>
              <w:ind w:right="0"/>
              <w:rPr>
                <w:noProof/>
              </w:rPr>
            </w:pPr>
          </w:p>
        </w:tc>
        <w:tc>
          <w:tcPr>
            <w:tcW w:w="335" w:type="dxa"/>
            <w:tcMar>
              <w:left w:w="0" w:type="dxa"/>
              <w:right w:w="0" w:type="dxa"/>
            </w:tcMar>
          </w:tcPr>
          <w:p w:rsidR="0071338C" w:rsidRPr="00990CC6" w:rsidRDefault="0071338C" w:rsidP="0071338C">
            <w:pPr>
              <w:tabs>
                <w:tab w:val="left" w:pos="990"/>
              </w:tabs>
            </w:pPr>
            <w:r w:rsidRPr="00990CC6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2569D4B" wp14:editId="5FDD1811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338C" w:rsidRPr="00AF4EA4" w:rsidRDefault="0071338C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569D4B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71338C" w:rsidRPr="00AF4EA4" w:rsidRDefault="0071338C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:rsidR="0071338C" w:rsidRPr="00990CC6" w:rsidRDefault="0071338C" w:rsidP="0071338C">
            <w:pPr>
              <w:rPr>
                <w:b/>
              </w:rPr>
            </w:pPr>
          </w:p>
          <w:p w:rsidR="0071338C" w:rsidRPr="003F160E" w:rsidRDefault="0071338C" w:rsidP="00421F81">
            <w:pPr>
              <w:spacing w:line="360" w:lineRule="auto"/>
              <w:rPr>
                <w:b/>
                <w:color w:val="4D671B" w:themeColor="accent1" w:themeShade="80"/>
              </w:rPr>
            </w:pPr>
            <w:proofErr w:type="spellStart"/>
            <w:r w:rsidRPr="00990CC6">
              <w:rPr>
                <w:b/>
              </w:rPr>
              <w:t>QuickStart</w:t>
            </w:r>
            <w:proofErr w:type="spellEnd"/>
            <w:r w:rsidRPr="00990CC6">
              <w:rPr>
                <w:b/>
              </w:rPr>
              <w:t xml:space="preserve"> </w:t>
            </w:r>
            <w:r w:rsidRPr="00990CC6">
              <w:t xml:space="preserve"> </w:t>
            </w:r>
            <w:r w:rsidRPr="00990CC6">
              <w:rPr>
                <w:b/>
                <w:color w:val="4D671B" w:themeColor="accent1" w:themeShade="80"/>
              </w:rPr>
              <w:t>Web Developer</w:t>
            </w:r>
          </w:p>
          <w:p w:rsidR="0071338C" w:rsidRPr="003F160E" w:rsidRDefault="0071338C" w:rsidP="00421F81">
            <w:pPr>
              <w:spacing w:line="360" w:lineRule="auto"/>
              <w:rPr>
                <w:i/>
                <w:sz w:val="20"/>
              </w:rPr>
            </w:pPr>
            <w:r w:rsidRPr="00990CC6">
              <w:rPr>
                <w:i/>
                <w:sz w:val="20"/>
              </w:rPr>
              <w:t>April 4, 19–July 12,19</w:t>
            </w:r>
          </w:p>
          <w:p w:rsidR="0071338C" w:rsidRDefault="0071338C" w:rsidP="00421F81">
            <w:pPr>
              <w:spacing w:line="360" w:lineRule="auto"/>
            </w:pPr>
            <w:r w:rsidRPr="00990CC6">
              <w:t xml:space="preserve">Worked with senior team members of </w:t>
            </w:r>
            <w:proofErr w:type="spellStart"/>
            <w:r w:rsidRPr="00990CC6">
              <w:t>QuickStart</w:t>
            </w:r>
            <w:proofErr w:type="spellEnd"/>
            <w:r w:rsidRPr="00990CC6">
              <w:t xml:space="preserve"> with the following: (Mainly) </w:t>
            </w:r>
            <w:proofErr w:type="spellStart"/>
            <w:r w:rsidRPr="00990CC6">
              <w:t>Magento</w:t>
            </w:r>
            <w:proofErr w:type="spellEnd"/>
            <w:r w:rsidRPr="00990CC6">
              <w:t xml:space="preserve"> &amp; </w:t>
            </w:r>
            <w:proofErr w:type="spellStart"/>
            <w:r w:rsidRPr="00990CC6">
              <w:t>Unbounce</w:t>
            </w:r>
            <w:proofErr w:type="spellEnd"/>
            <w:r w:rsidRPr="00990CC6">
              <w:t xml:space="preserve">, Bootstrap, Console Errors, Troubleshooting, JQuery, JS, Schema, </w:t>
            </w:r>
            <w:proofErr w:type="spellStart"/>
            <w:r w:rsidRPr="00990CC6">
              <w:t>Desigining</w:t>
            </w:r>
            <w:proofErr w:type="spellEnd"/>
            <w:r w:rsidRPr="00990CC6">
              <w:t>, Optimizing Performance etc.</w:t>
            </w:r>
          </w:p>
          <w:p w:rsidR="00AC2346" w:rsidRDefault="00AC2346" w:rsidP="00421F81">
            <w:pPr>
              <w:spacing w:line="360" w:lineRule="auto"/>
            </w:pPr>
          </w:p>
          <w:p w:rsidR="0071338C" w:rsidRPr="003F160E" w:rsidRDefault="0071338C" w:rsidP="00421F81">
            <w:pPr>
              <w:spacing w:line="360" w:lineRule="auto"/>
              <w:rPr>
                <w:b/>
                <w:color w:val="4D671B" w:themeColor="accent1" w:themeShade="80"/>
              </w:rPr>
            </w:pPr>
            <w:proofErr w:type="spellStart"/>
            <w:r w:rsidRPr="00990CC6">
              <w:rPr>
                <w:b/>
              </w:rPr>
              <w:t>Minibig</w:t>
            </w:r>
            <w:proofErr w:type="spellEnd"/>
            <w:r w:rsidRPr="00990CC6">
              <w:rPr>
                <w:b/>
              </w:rPr>
              <w:t xml:space="preserve"> Technologies </w:t>
            </w:r>
            <w:r w:rsidRPr="00990CC6">
              <w:t xml:space="preserve"> </w:t>
            </w:r>
            <w:r w:rsidRPr="00990CC6">
              <w:rPr>
                <w:b/>
                <w:color w:val="4D671B" w:themeColor="accent1" w:themeShade="80"/>
              </w:rPr>
              <w:t>Frontend Developer</w:t>
            </w:r>
          </w:p>
          <w:p w:rsidR="0071338C" w:rsidRPr="003F160E" w:rsidRDefault="0071338C" w:rsidP="00421F81">
            <w:pPr>
              <w:spacing w:line="360" w:lineRule="auto"/>
              <w:rPr>
                <w:i/>
                <w:sz w:val="20"/>
              </w:rPr>
            </w:pPr>
            <w:r w:rsidRPr="00990CC6">
              <w:rPr>
                <w:i/>
                <w:sz w:val="20"/>
              </w:rPr>
              <w:t>Oct, 2016–Jan, 2019</w:t>
            </w:r>
          </w:p>
          <w:p w:rsidR="00A351CC" w:rsidRDefault="0071338C" w:rsidP="00421F81">
            <w:pPr>
              <w:spacing w:line="360" w:lineRule="auto"/>
            </w:pPr>
            <w:r w:rsidRPr="00990CC6">
              <w:t xml:space="preserve">Here in </w:t>
            </w:r>
            <w:proofErr w:type="spellStart"/>
            <w:r w:rsidRPr="00990CC6">
              <w:t>Minibig</w:t>
            </w:r>
            <w:proofErr w:type="spellEnd"/>
            <w:r w:rsidRPr="00990CC6">
              <w:t xml:space="preserve"> Tech I mainly worked as Frontend Developer, UI-X Designer. Experienced Frontend very well in about 28 months.</w:t>
            </w:r>
          </w:p>
          <w:p w:rsidR="00A351CC" w:rsidRDefault="00A351CC" w:rsidP="0071338C"/>
          <w:p w:rsidR="00CE7298" w:rsidRDefault="00CE7298" w:rsidP="0071338C">
            <w:pPr>
              <w:rPr>
                <w:rFonts w:ascii="Verdana" w:hAnsi="Verdana" w:cs="Arial"/>
                <w:i/>
                <w:sz w:val="20"/>
              </w:rPr>
            </w:pPr>
            <w:r>
              <w:rPr>
                <w:rFonts w:ascii="Verdana" w:hAnsi="Verdana" w:cs="Arial"/>
                <w:i/>
                <w:sz w:val="20"/>
              </w:rPr>
              <w:t>The info mentioned is only imported, shorted to save time.</w:t>
            </w:r>
          </w:p>
          <w:p w:rsidR="00A351CC" w:rsidRDefault="00BA4DA5" w:rsidP="0071338C">
            <w:r w:rsidRPr="00832EC5">
              <w:rPr>
                <w:rFonts w:ascii="Verdana" w:hAnsi="Verdana" w:cs="Arial"/>
                <w:i/>
                <w:sz w:val="20"/>
              </w:rPr>
              <w:t>Available</w:t>
            </w:r>
            <w:r w:rsidR="00581A7B">
              <w:rPr>
                <w:rFonts w:ascii="Verdana" w:hAnsi="Verdana" w:cs="Arial"/>
                <w:bCs/>
                <w:i/>
                <w:sz w:val="20"/>
              </w:rPr>
              <w:t xml:space="preserve"> References </w:t>
            </w:r>
            <w:r w:rsidRPr="00832EC5">
              <w:rPr>
                <w:rFonts w:ascii="Verdana" w:hAnsi="Verdana" w:cs="Arial"/>
                <w:bCs/>
                <w:i/>
                <w:sz w:val="20"/>
              </w:rPr>
              <w:t>will be presented on request</w:t>
            </w:r>
            <w:r w:rsidR="00B64ADA">
              <w:rPr>
                <w:rFonts w:ascii="Verdana" w:hAnsi="Verdana" w:cs="Arial"/>
                <w:bCs/>
                <w:i/>
                <w:sz w:val="20"/>
              </w:rPr>
              <w:t>.</w:t>
            </w:r>
          </w:p>
          <w:p w:rsidR="00946970" w:rsidRPr="00990CC6" w:rsidRDefault="00946970" w:rsidP="0071338C"/>
        </w:tc>
      </w:tr>
      <w:tr w:rsidR="0071338C" w:rsidRPr="00147294" w:rsidTr="00D2682A">
        <w:trPr>
          <w:trHeight w:val="612"/>
        </w:trPr>
        <w:tc>
          <w:tcPr>
            <w:tcW w:w="4590" w:type="dxa"/>
            <w:vMerge/>
            <w:vAlign w:val="bottom"/>
          </w:tcPr>
          <w:p w:rsidR="0071338C" w:rsidRPr="00147294" w:rsidRDefault="0071338C" w:rsidP="0071338C">
            <w:pPr>
              <w:ind w:right="0"/>
              <w:rPr>
                <w:noProof/>
              </w:rPr>
            </w:pPr>
          </w:p>
        </w:tc>
        <w:tc>
          <w:tcPr>
            <w:tcW w:w="335" w:type="dxa"/>
            <w:shd w:val="clear" w:color="auto" w:fill="31521B" w:themeFill="accent2" w:themeFillShade="80"/>
          </w:tcPr>
          <w:p w:rsidR="0071338C" w:rsidRPr="00147294" w:rsidRDefault="0071338C" w:rsidP="0071338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Theme="minorHAnsi" w:hAnsiTheme="minorHAnsi"/>
              </w:rPr>
              <w:id w:val="1669594239"/>
              <w:placeholder>
                <w:docPart w:val="81474BE3B6CD4CE6B5F004D7522FAF10"/>
              </w:placeholder>
              <w:temporary/>
              <w:showingPlcHdr/>
              <w15:appearance w15:val="hidden"/>
            </w:sdtPr>
            <w:sdtEndPr/>
            <w:sdtContent>
              <w:p w:rsidR="0071338C" w:rsidRPr="00147294" w:rsidRDefault="0071338C" w:rsidP="0071338C">
                <w:pPr>
                  <w:pStyle w:val="Heading1"/>
                  <w:rPr>
                    <w:rFonts w:asciiTheme="minorHAnsi" w:hAnsiTheme="minorHAnsi"/>
                    <w:b/>
                  </w:rPr>
                </w:pPr>
                <w:r w:rsidRPr="00147294">
                  <w:rPr>
                    <w:rStyle w:val="Heading2Char"/>
                    <w:rFonts w:asciiTheme="minorHAnsi" w:hAnsiTheme="minorHAnsi"/>
                    <w:b w:val="0"/>
                    <w:bCs w:val="0"/>
                    <w:caps/>
                    <w:sz w:val="36"/>
                    <w:szCs w:val="32"/>
                  </w:rPr>
                  <w:t>SKILLS</w:t>
                </w:r>
              </w:p>
            </w:sdtContent>
          </w:sdt>
        </w:tc>
      </w:tr>
      <w:tr w:rsidR="0071338C" w:rsidRPr="00147294" w:rsidTr="00D2682A">
        <w:trPr>
          <w:trHeight w:val="2160"/>
        </w:trPr>
        <w:tc>
          <w:tcPr>
            <w:tcW w:w="4590" w:type="dxa"/>
            <w:vMerge/>
            <w:tcBorders>
              <w:bottom w:val="nil"/>
            </w:tcBorders>
            <w:vAlign w:val="bottom"/>
          </w:tcPr>
          <w:p w:rsidR="0071338C" w:rsidRPr="00147294" w:rsidRDefault="0071338C" w:rsidP="0071338C">
            <w:pPr>
              <w:ind w:right="0"/>
              <w:rPr>
                <w:noProof/>
              </w:rPr>
            </w:pPr>
          </w:p>
        </w:tc>
        <w:tc>
          <w:tcPr>
            <w:tcW w:w="335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71338C" w:rsidRPr="00147294" w:rsidRDefault="0071338C" w:rsidP="0071338C">
            <w:pPr>
              <w:tabs>
                <w:tab w:val="left" w:pos="990"/>
              </w:tabs>
            </w:pPr>
            <w:r w:rsidRPr="00147294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FF12B81" wp14:editId="221EB9D9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338C" w:rsidRPr="00AF4EA4" w:rsidRDefault="0071338C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F12B81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71338C" w:rsidRPr="00AF4EA4" w:rsidRDefault="0071338C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:rsidR="0071338C" w:rsidRPr="00147294" w:rsidRDefault="0071338C" w:rsidP="0071338C">
            <w:pPr>
              <w:rPr>
                <w:b/>
              </w:rPr>
            </w:pPr>
            <w:r w:rsidRPr="00147294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747A4B33" wp14:editId="12A3D2F3">
                  <wp:extent cx="4100830" cy="224454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:rsidR="00153B84" w:rsidRPr="00147294" w:rsidRDefault="00153B84" w:rsidP="005D47DE">
      <w:bookmarkStart w:id="0" w:name="_GoBack"/>
      <w:bookmarkEnd w:id="0"/>
    </w:p>
    <w:sectPr w:rsidR="00153B84" w:rsidRPr="00147294" w:rsidSect="009267DF">
      <w:headerReference w:type="default" r:id="rId15"/>
      <w:pgSz w:w="12240" w:h="15840" w:code="1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580" w:rsidRDefault="005B0580" w:rsidP="00C51CF5">
      <w:r>
        <w:separator/>
      </w:r>
    </w:p>
  </w:endnote>
  <w:endnote w:type="continuationSeparator" w:id="0">
    <w:p w:rsidR="005B0580" w:rsidRDefault="005B058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580" w:rsidRDefault="005B0580" w:rsidP="00C51CF5">
      <w:r>
        <w:separator/>
      </w:r>
    </w:p>
  </w:footnote>
  <w:footnote w:type="continuationSeparator" w:id="0">
    <w:p w:rsidR="005B0580" w:rsidRDefault="005B058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08099FC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BE52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0D25301"/>
    <w:multiLevelType w:val="hybridMultilevel"/>
    <w:tmpl w:val="0C7AF5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662E2"/>
    <w:multiLevelType w:val="hybridMultilevel"/>
    <w:tmpl w:val="69DE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12202"/>
    <w:multiLevelType w:val="hybridMultilevel"/>
    <w:tmpl w:val="A9C69F68"/>
    <w:lvl w:ilvl="0" w:tplc="59E415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2A"/>
    <w:rsid w:val="00017216"/>
    <w:rsid w:val="0002399C"/>
    <w:rsid w:val="00042C30"/>
    <w:rsid w:val="000521EF"/>
    <w:rsid w:val="00075CBA"/>
    <w:rsid w:val="000913B8"/>
    <w:rsid w:val="000919DC"/>
    <w:rsid w:val="000A0915"/>
    <w:rsid w:val="000A545F"/>
    <w:rsid w:val="000D0254"/>
    <w:rsid w:val="000E35A8"/>
    <w:rsid w:val="000F3BEA"/>
    <w:rsid w:val="0010314C"/>
    <w:rsid w:val="00103771"/>
    <w:rsid w:val="00104516"/>
    <w:rsid w:val="001333ED"/>
    <w:rsid w:val="00147294"/>
    <w:rsid w:val="00153B84"/>
    <w:rsid w:val="00165C85"/>
    <w:rsid w:val="001946E9"/>
    <w:rsid w:val="00194FAD"/>
    <w:rsid w:val="00196AAB"/>
    <w:rsid w:val="001A1EF0"/>
    <w:rsid w:val="001A4D1A"/>
    <w:rsid w:val="001B0B3D"/>
    <w:rsid w:val="001B540D"/>
    <w:rsid w:val="001C6A52"/>
    <w:rsid w:val="001D3165"/>
    <w:rsid w:val="001D3564"/>
    <w:rsid w:val="001E011B"/>
    <w:rsid w:val="001F7C9F"/>
    <w:rsid w:val="00217F23"/>
    <w:rsid w:val="00225CDF"/>
    <w:rsid w:val="00236DE1"/>
    <w:rsid w:val="00244255"/>
    <w:rsid w:val="00251DDB"/>
    <w:rsid w:val="002710F2"/>
    <w:rsid w:val="002714A2"/>
    <w:rsid w:val="002872A9"/>
    <w:rsid w:val="00293284"/>
    <w:rsid w:val="002A0E2A"/>
    <w:rsid w:val="002A2566"/>
    <w:rsid w:val="002C3047"/>
    <w:rsid w:val="002D3814"/>
    <w:rsid w:val="002F4E13"/>
    <w:rsid w:val="00336969"/>
    <w:rsid w:val="00343DAE"/>
    <w:rsid w:val="00357B43"/>
    <w:rsid w:val="00380FF5"/>
    <w:rsid w:val="003957B6"/>
    <w:rsid w:val="003B0DB8"/>
    <w:rsid w:val="003C45BF"/>
    <w:rsid w:val="003E2593"/>
    <w:rsid w:val="003F160E"/>
    <w:rsid w:val="003F31E4"/>
    <w:rsid w:val="00410383"/>
    <w:rsid w:val="00414368"/>
    <w:rsid w:val="00421F81"/>
    <w:rsid w:val="00426E24"/>
    <w:rsid w:val="00431999"/>
    <w:rsid w:val="00443E2D"/>
    <w:rsid w:val="00482D75"/>
    <w:rsid w:val="004A55F5"/>
    <w:rsid w:val="004C79E3"/>
    <w:rsid w:val="004E3F7D"/>
    <w:rsid w:val="004F3DDD"/>
    <w:rsid w:val="00515B72"/>
    <w:rsid w:val="00537C1C"/>
    <w:rsid w:val="00540530"/>
    <w:rsid w:val="00556531"/>
    <w:rsid w:val="00567422"/>
    <w:rsid w:val="0057083B"/>
    <w:rsid w:val="00571853"/>
    <w:rsid w:val="00572086"/>
    <w:rsid w:val="00580A52"/>
    <w:rsid w:val="00581A7B"/>
    <w:rsid w:val="0058556C"/>
    <w:rsid w:val="00597871"/>
    <w:rsid w:val="005B0580"/>
    <w:rsid w:val="005C156A"/>
    <w:rsid w:val="005C591E"/>
    <w:rsid w:val="005D47DE"/>
    <w:rsid w:val="005D7412"/>
    <w:rsid w:val="005F364E"/>
    <w:rsid w:val="00605894"/>
    <w:rsid w:val="0062123A"/>
    <w:rsid w:val="00635279"/>
    <w:rsid w:val="006354AC"/>
    <w:rsid w:val="00635EF0"/>
    <w:rsid w:val="00637382"/>
    <w:rsid w:val="00646E75"/>
    <w:rsid w:val="00663587"/>
    <w:rsid w:val="00685A06"/>
    <w:rsid w:val="00693FF8"/>
    <w:rsid w:val="00696647"/>
    <w:rsid w:val="006A7764"/>
    <w:rsid w:val="006C27CD"/>
    <w:rsid w:val="006D409C"/>
    <w:rsid w:val="006D4F7A"/>
    <w:rsid w:val="006E2046"/>
    <w:rsid w:val="006E5E11"/>
    <w:rsid w:val="006F3C5A"/>
    <w:rsid w:val="006F4022"/>
    <w:rsid w:val="007010F4"/>
    <w:rsid w:val="0071338C"/>
    <w:rsid w:val="00713704"/>
    <w:rsid w:val="00716BBE"/>
    <w:rsid w:val="007326AD"/>
    <w:rsid w:val="00737D6F"/>
    <w:rsid w:val="00776643"/>
    <w:rsid w:val="0078601B"/>
    <w:rsid w:val="00786A12"/>
    <w:rsid w:val="00797579"/>
    <w:rsid w:val="007A2FF1"/>
    <w:rsid w:val="007A66C3"/>
    <w:rsid w:val="007C5B1C"/>
    <w:rsid w:val="007D0F5B"/>
    <w:rsid w:val="007D6BA6"/>
    <w:rsid w:val="007D7783"/>
    <w:rsid w:val="007D7922"/>
    <w:rsid w:val="007F359D"/>
    <w:rsid w:val="00817B90"/>
    <w:rsid w:val="00822A13"/>
    <w:rsid w:val="00823494"/>
    <w:rsid w:val="0082489C"/>
    <w:rsid w:val="0084551A"/>
    <w:rsid w:val="00846B8C"/>
    <w:rsid w:val="00862790"/>
    <w:rsid w:val="00882E29"/>
    <w:rsid w:val="00891423"/>
    <w:rsid w:val="008B3BE9"/>
    <w:rsid w:val="008C2671"/>
    <w:rsid w:val="008E411C"/>
    <w:rsid w:val="008F14E4"/>
    <w:rsid w:val="008F290E"/>
    <w:rsid w:val="009267DF"/>
    <w:rsid w:val="00942045"/>
    <w:rsid w:val="0094536B"/>
    <w:rsid w:val="00946970"/>
    <w:rsid w:val="00964B9F"/>
    <w:rsid w:val="00973BF9"/>
    <w:rsid w:val="009818BA"/>
    <w:rsid w:val="00985662"/>
    <w:rsid w:val="00990CC6"/>
    <w:rsid w:val="009A2A0B"/>
    <w:rsid w:val="009B2848"/>
    <w:rsid w:val="009B5B22"/>
    <w:rsid w:val="009C11BF"/>
    <w:rsid w:val="009C2668"/>
    <w:rsid w:val="009C609F"/>
    <w:rsid w:val="009E0296"/>
    <w:rsid w:val="009F215D"/>
    <w:rsid w:val="009F2F8C"/>
    <w:rsid w:val="00A03853"/>
    <w:rsid w:val="00A104CE"/>
    <w:rsid w:val="00A10B9D"/>
    <w:rsid w:val="00A11A6F"/>
    <w:rsid w:val="00A147E7"/>
    <w:rsid w:val="00A351CC"/>
    <w:rsid w:val="00A43441"/>
    <w:rsid w:val="00A454A8"/>
    <w:rsid w:val="00A47309"/>
    <w:rsid w:val="00A73BCA"/>
    <w:rsid w:val="00A75FCE"/>
    <w:rsid w:val="00AB3352"/>
    <w:rsid w:val="00AC2346"/>
    <w:rsid w:val="00AC5509"/>
    <w:rsid w:val="00AE6DA7"/>
    <w:rsid w:val="00AF4EA4"/>
    <w:rsid w:val="00B0669D"/>
    <w:rsid w:val="00B1263D"/>
    <w:rsid w:val="00B17DBD"/>
    <w:rsid w:val="00B64ADA"/>
    <w:rsid w:val="00B665F0"/>
    <w:rsid w:val="00B73E14"/>
    <w:rsid w:val="00B744B2"/>
    <w:rsid w:val="00B86DFB"/>
    <w:rsid w:val="00B90CEF"/>
    <w:rsid w:val="00B95D4D"/>
    <w:rsid w:val="00BA4DA5"/>
    <w:rsid w:val="00BD256C"/>
    <w:rsid w:val="00BE1CFC"/>
    <w:rsid w:val="00C02342"/>
    <w:rsid w:val="00C06F80"/>
    <w:rsid w:val="00C24F01"/>
    <w:rsid w:val="00C51CF5"/>
    <w:rsid w:val="00C572EA"/>
    <w:rsid w:val="00C73AC4"/>
    <w:rsid w:val="00C93D20"/>
    <w:rsid w:val="00CA407F"/>
    <w:rsid w:val="00CE7298"/>
    <w:rsid w:val="00CF12C2"/>
    <w:rsid w:val="00CF7BB0"/>
    <w:rsid w:val="00D007E4"/>
    <w:rsid w:val="00D00A30"/>
    <w:rsid w:val="00D2682A"/>
    <w:rsid w:val="00D33C6D"/>
    <w:rsid w:val="00D569BA"/>
    <w:rsid w:val="00D8438A"/>
    <w:rsid w:val="00D84A7A"/>
    <w:rsid w:val="00D90A18"/>
    <w:rsid w:val="00DC71AE"/>
    <w:rsid w:val="00E009FD"/>
    <w:rsid w:val="00E04A6E"/>
    <w:rsid w:val="00E1351B"/>
    <w:rsid w:val="00E20AD2"/>
    <w:rsid w:val="00E30732"/>
    <w:rsid w:val="00E3105D"/>
    <w:rsid w:val="00E55D74"/>
    <w:rsid w:val="00E6302C"/>
    <w:rsid w:val="00E74919"/>
    <w:rsid w:val="00E774C3"/>
    <w:rsid w:val="00E8541C"/>
    <w:rsid w:val="00E90C64"/>
    <w:rsid w:val="00EA2230"/>
    <w:rsid w:val="00EE4923"/>
    <w:rsid w:val="00EE6F62"/>
    <w:rsid w:val="00F0436C"/>
    <w:rsid w:val="00F56513"/>
    <w:rsid w:val="00F60A38"/>
    <w:rsid w:val="00F64791"/>
    <w:rsid w:val="00F93C86"/>
    <w:rsid w:val="00FA4D9D"/>
    <w:rsid w:val="00FB70C0"/>
    <w:rsid w:val="00FB7CF0"/>
    <w:rsid w:val="00FC5CD1"/>
    <w:rsid w:val="00FD27BC"/>
    <w:rsid w:val="00FD44C2"/>
    <w:rsid w:val="00FD5062"/>
    <w:rsid w:val="00FD5FF4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table" w:styleId="TableGrid">
    <w:name w:val="Table Grid"/>
    <w:basedOn w:val="TableNormal"/>
    <w:uiPriority w:val="39"/>
    <w:rsid w:val="007D6BA6"/>
    <w:tblPr>
      <w:tblInd w:w="0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dashed" w:sz="4" w:space="0" w:color="auto"/>
        <w:insideV w:val="dash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7309"/>
    <w:rPr>
      <w:rFonts w:ascii="Calibri" w:eastAsia="Times New Roman" w:hAnsi="Calibri" w:cs="Times New Roman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791"/>
    <w:pPr>
      <w:spacing w:after="120" w:line="276" w:lineRule="auto"/>
      <w:ind w:right="0"/>
    </w:pPr>
    <w:rPr>
      <w:rFonts w:ascii="Calibri" w:eastAsia="Times New Roman" w:hAnsi="Calibri" w:cs="Times New Roman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791"/>
    <w:rPr>
      <w:rFonts w:ascii="Calibri" w:eastAsia="Times New Roman" w:hAnsi="Calibri" w:cs="Times New Roman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33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C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C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C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odemented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demented.github.io/portfolio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evUniverse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Php</c:v>
                </c:pt>
                <c:pt idx="1">
                  <c:v>Magento</c:v>
                </c:pt>
                <c:pt idx="2">
                  <c:v>Wordpress</c:v>
                </c:pt>
                <c:pt idx="3">
                  <c:v>Github</c:v>
                </c:pt>
                <c:pt idx="4">
                  <c:v>Node / NPM</c:v>
                </c:pt>
                <c:pt idx="5">
                  <c:v>Materialized</c:v>
                </c:pt>
                <c:pt idx="6">
                  <c:v>Bootstrap4</c:v>
                </c:pt>
                <c:pt idx="7">
                  <c:v>Jquery</c:v>
                </c:pt>
                <c:pt idx="8">
                  <c:v>Javascript</c:v>
                </c:pt>
                <c:pt idx="9">
                  <c:v>Sass / Less</c:v>
                </c:pt>
                <c:pt idx="10">
                  <c:v>CSS3</c:v>
                </c:pt>
                <c:pt idx="11">
                  <c:v>HTML5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0.3</c:v>
                </c:pt>
                <c:pt idx="1">
                  <c:v>0.5</c:v>
                </c:pt>
                <c:pt idx="2">
                  <c:v>0.5</c:v>
                </c:pt>
                <c:pt idx="3">
                  <c:v>0.7</c:v>
                </c:pt>
                <c:pt idx="4">
                  <c:v>0.8</c:v>
                </c:pt>
                <c:pt idx="5">
                  <c:v>0.6</c:v>
                </c:pt>
                <c:pt idx="6">
                  <c:v>0.8</c:v>
                </c:pt>
                <c:pt idx="7">
                  <c:v>0.7</c:v>
                </c:pt>
                <c:pt idx="8">
                  <c:v>0.55000000000000004</c:v>
                </c:pt>
                <c:pt idx="9">
                  <c:v>0.75</c:v>
                </c:pt>
                <c:pt idx="10">
                  <c:v>0.99</c:v>
                </c:pt>
                <c:pt idx="11">
                  <c:v>0.95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046575008"/>
        <c:axId val="1046565216"/>
      </c:barChart>
      <c:catAx>
        <c:axId val="1046575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565216"/>
        <c:crosses val="autoZero"/>
        <c:auto val="1"/>
        <c:lblAlgn val="ctr"/>
        <c:lblOffset val="100"/>
        <c:noMultiLvlLbl val="0"/>
      </c:catAx>
      <c:valAx>
        <c:axId val="104656521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1046575008"/>
        <c:crosses val="autoZero"/>
        <c:crossBetween val="between"/>
        <c:majorUnit val="0.25"/>
      </c:valAx>
      <c:spPr>
        <a:noFill/>
        <a:ln>
          <a:noFill/>
        </a:ln>
        <a:effectLst>
          <a:outerShdw blurRad="50800" dist="50800" dir="5400000" sx="1000" sy="1000" algn="ctr" rotWithShape="0">
            <a:srgbClr val="000000">
              <a:alpha val="43137"/>
            </a:srgbClr>
          </a:outerShdw>
        </a:effectLst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8879F276F14D83AE7B1EC9DEFCC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D120E-0AFB-445E-ABD2-6E9C36ADD337}"/>
      </w:docPartPr>
      <w:docPartBody>
        <w:p w:rsidR="00DD5E71" w:rsidRDefault="009348ED">
          <w:pPr>
            <w:pStyle w:val="158879F276F14D83AE7B1EC9DEFCC07E"/>
          </w:pPr>
          <w:r w:rsidRPr="00036450">
            <w:t>EDUCATION</w:t>
          </w:r>
        </w:p>
      </w:docPartBody>
    </w:docPart>
    <w:docPart>
      <w:docPartPr>
        <w:name w:val="43BE822B7591406DBC51445FB1FBF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F17A-878D-448D-824C-D4B1851CFCA7}"/>
      </w:docPartPr>
      <w:docPartBody>
        <w:p w:rsidR="0046530D" w:rsidRDefault="00DD5E71" w:rsidP="00DD5E71">
          <w:pPr>
            <w:pStyle w:val="43BE822B7591406DBC51445FB1FBF296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28068D662B694FCCAF1F7FC711B96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0EFF0-E4EB-4AE0-9B43-A202D720D507}"/>
      </w:docPartPr>
      <w:docPartBody>
        <w:p w:rsidR="0046530D" w:rsidRDefault="00DD5E71" w:rsidP="00DD5E71">
          <w:pPr>
            <w:pStyle w:val="28068D662B694FCCAF1F7FC711B96645"/>
          </w:pPr>
          <w:r w:rsidRPr="004D3011">
            <w:t>EMAIL:</w:t>
          </w:r>
        </w:p>
      </w:docPartBody>
    </w:docPart>
    <w:docPart>
      <w:docPartPr>
        <w:name w:val="4D157C34980A40949D5B5A57D69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27F91-3C56-4159-B391-A3DEC3172013}"/>
      </w:docPartPr>
      <w:docPartBody>
        <w:p w:rsidR="0046530D" w:rsidRDefault="00DD5E71" w:rsidP="00DD5E71">
          <w:pPr>
            <w:pStyle w:val="4D157C34980A40949D5B5A57D69EEFE5"/>
          </w:pPr>
          <w:r w:rsidRPr="00036450">
            <w:t>WORK EXPERIENCE</w:t>
          </w:r>
        </w:p>
      </w:docPartBody>
    </w:docPart>
    <w:docPart>
      <w:docPartPr>
        <w:name w:val="81474BE3B6CD4CE6B5F004D7522F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3C71F-5A44-4BA9-A5ED-3C9DB4E6B8B6}"/>
      </w:docPartPr>
      <w:docPartBody>
        <w:p w:rsidR="00DE0F27" w:rsidRDefault="00F92F71" w:rsidP="00F92F71">
          <w:pPr>
            <w:pStyle w:val="81474BE3B6CD4CE6B5F004D7522FAF10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ED"/>
    <w:rsid w:val="00307D7D"/>
    <w:rsid w:val="0035695B"/>
    <w:rsid w:val="0046530D"/>
    <w:rsid w:val="006B258C"/>
    <w:rsid w:val="009348ED"/>
    <w:rsid w:val="00A04940"/>
    <w:rsid w:val="00DD5E71"/>
    <w:rsid w:val="00DE0F27"/>
    <w:rsid w:val="00F23EB3"/>
    <w:rsid w:val="00F9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92F71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8879F276F14D83AE7B1EC9DEFCC07E">
    <w:name w:val="158879F276F14D83AE7B1EC9DEFCC07E"/>
  </w:style>
  <w:style w:type="paragraph" w:customStyle="1" w:styleId="2A4AFCD7BA4E49969CF128194187744F">
    <w:name w:val="2A4AFCD7BA4E49969CF128194187744F"/>
  </w:style>
  <w:style w:type="paragraph" w:customStyle="1" w:styleId="7F1DE6E59B0842EF9D00DB81052E6A46">
    <w:name w:val="7F1DE6E59B0842EF9D00DB81052E6A46"/>
  </w:style>
  <w:style w:type="paragraph" w:customStyle="1" w:styleId="11E0766AD48A409C978F4046FD96D44E">
    <w:name w:val="11E0766AD48A409C978F4046FD96D44E"/>
  </w:style>
  <w:style w:type="paragraph" w:customStyle="1" w:styleId="84E8E40359F64251AD2EAFD82242B9FD">
    <w:name w:val="84E8E40359F64251AD2EAFD82242B9FD"/>
  </w:style>
  <w:style w:type="paragraph" w:customStyle="1" w:styleId="5B5C330A9E3C4A708F012E1639C50EEB">
    <w:name w:val="5B5C330A9E3C4A708F012E1639C50EEB"/>
  </w:style>
  <w:style w:type="paragraph" w:customStyle="1" w:styleId="EAFFA8CE65114E2386257AE387BD1051">
    <w:name w:val="EAFFA8CE65114E2386257AE387BD1051"/>
  </w:style>
  <w:style w:type="paragraph" w:customStyle="1" w:styleId="EBAF66C27D914F4780663B10D54150DA">
    <w:name w:val="EBAF66C27D914F4780663B10D54150DA"/>
  </w:style>
  <w:style w:type="paragraph" w:customStyle="1" w:styleId="002BF36B850F4974AA42B18BD0106D2B">
    <w:name w:val="002BF36B850F4974AA42B18BD0106D2B"/>
  </w:style>
  <w:style w:type="paragraph" w:customStyle="1" w:styleId="276D2423225B430A938F8BF2E07B2F6E">
    <w:name w:val="276D2423225B430A938F8BF2E07B2F6E"/>
  </w:style>
  <w:style w:type="paragraph" w:customStyle="1" w:styleId="43439305D4894123B65C44068EBEAA49">
    <w:name w:val="43439305D4894123B65C44068EBEAA49"/>
  </w:style>
  <w:style w:type="paragraph" w:customStyle="1" w:styleId="8E62A9BB2A1A40A9A74D8B2188271711">
    <w:name w:val="8E62A9BB2A1A40A9A74D8B2188271711"/>
  </w:style>
  <w:style w:type="character" w:customStyle="1" w:styleId="Heading2Char">
    <w:name w:val="Heading 2 Char"/>
    <w:basedOn w:val="DefaultParagraphFont"/>
    <w:link w:val="Heading2"/>
    <w:uiPriority w:val="9"/>
    <w:rsid w:val="00F92F71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18AF26381B5B412B8E1AFDD2EDDBD2A5">
    <w:name w:val="18AF26381B5B412B8E1AFDD2EDDBD2A5"/>
  </w:style>
  <w:style w:type="paragraph" w:customStyle="1" w:styleId="3F0F3D5F6A464E22A0F7DD72B37F4323">
    <w:name w:val="3F0F3D5F6A464E22A0F7DD72B37F4323"/>
  </w:style>
  <w:style w:type="paragraph" w:customStyle="1" w:styleId="44C1E83D795546449B01B9DB020B2E3C">
    <w:name w:val="44C1E83D795546449B01B9DB020B2E3C"/>
  </w:style>
  <w:style w:type="paragraph" w:customStyle="1" w:styleId="4A95C86C7BA344728979B70F46CEF78B">
    <w:name w:val="4A95C86C7BA344728979B70F46CEF78B"/>
  </w:style>
  <w:style w:type="paragraph" w:customStyle="1" w:styleId="770274BAFE3A4ACEBA1BF87EB064F832">
    <w:name w:val="770274BAFE3A4ACEBA1BF87EB064F832"/>
  </w:style>
  <w:style w:type="paragraph" w:customStyle="1" w:styleId="626F67FD78A742E59F72634FA8895F71">
    <w:name w:val="626F67FD78A742E59F72634FA8895F71"/>
  </w:style>
  <w:style w:type="character" w:styleId="Hyperlink">
    <w:name w:val="Hyperlink"/>
    <w:basedOn w:val="DefaultParagraphFont"/>
    <w:uiPriority w:val="99"/>
    <w:unhideWhenUsed/>
    <w:rsid w:val="00DD5E71"/>
    <w:rPr>
      <w:color w:val="ED7D31" w:themeColor="accent2"/>
      <w:u w:val="single"/>
    </w:rPr>
  </w:style>
  <w:style w:type="paragraph" w:customStyle="1" w:styleId="C5F7A7C48F284EE394189305609A6346">
    <w:name w:val="C5F7A7C48F284EE394189305609A6346"/>
  </w:style>
  <w:style w:type="paragraph" w:customStyle="1" w:styleId="81FAC0D366384A99958544E98FA8162D">
    <w:name w:val="81FAC0D366384A99958544E98FA8162D"/>
  </w:style>
  <w:style w:type="paragraph" w:customStyle="1" w:styleId="1AF44C8E7670432BA06254BB067F1CFD">
    <w:name w:val="1AF44C8E7670432BA06254BB067F1CFD"/>
  </w:style>
  <w:style w:type="paragraph" w:customStyle="1" w:styleId="A83D64FFDAC445C3973FBEE9CFBD528E">
    <w:name w:val="A83D64FFDAC445C3973FBEE9CFBD528E"/>
  </w:style>
  <w:style w:type="paragraph" w:customStyle="1" w:styleId="95834884E5FD45CB8FAC943E0F94D84A">
    <w:name w:val="95834884E5FD45CB8FAC943E0F94D84A"/>
  </w:style>
  <w:style w:type="paragraph" w:customStyle="1" w:styleId="458E2B5DADFF484FA2E51EAE2716A6B7">
    <w:name w:val="458E2B5DADFF484FA2E51EAE2716A6B7"/>
  </w:style>
  <w:style w:type="paragraph" w:customStyle="1" w:styleId="5D1246A0CAAD4F729A61D52A19FA70E0">
    <w:name w:val="5D1246A0CAAD4F729A61D52A19FA70E0"/>
  </w:style>
  <w:style w:type="paragraph" w:customStyle="1" w:styleId="FE57C169773D4697B31CF9075F50AE24">
    <w:name w:val="FE57C169773D4697B31CF9075F50AE24"/>
  </w:style>
  <w:style w:type="paragraph" w:customStyle="1" w:styleId="12302E46856545368CDF185521512CC3">
    <w:name w:val="12302E46856545368CDF185521512CC3"/>
  </w:style>
  <w:style w:type="paragraph" w:customStyle="1" w:styleId="EEE3322C9CDF490EA8CCFC59735A4205">
    <w:name w:val="EEE3322C9CDF490EA8CCFC59735A4205"/>
  </w:style>
  <w:style w:type="paragraph" w:customStyle="1" w:styleId="75B4268070D04E2FA19E8644AF163623">
    <w:name w:val="75B4268070D04E2FA19E8644AF163623"/>
  </w:style>
  <w:style w:type="paragraph" w:customStyle="1" w:styleId="F25F58D543D64EF4B90E58769CE294E5">
    <w:name w:val="F25F58D543D64EF4B90E58769CE294E5"/>
  </w:style>
  <w:style w:type="paragraph" w:customStyle="1" w:styleId="984FFF0F122849D984429D8B97CCA928">
    <w:name w:val="984FFF0F122849D984429D8B97CCA928"/>
  </w:style>
  <w:style w:type="paragraph" w:customStyle="1" w:styleId="ED6EC9264F6248B3B4508DE4C582EC72">
    <w:name w:val="ED6EC9264F6248B3B4508DE4C582EC72"/>
  </w:style>
  <w:style w:type="paragraph" w:customStyle="1" w:styleId="BD2E1044047442A8B187B731BD0A12E3">
    <w:name w:val="BD2E1044047442A8B187B731BD0A12E3"/>
  </w:style>
  <w:style w:type="paragraph" w:customStyle="1" w:styleId="748C59780FB24E358AA995C602CE035B">
    <w:name w:val="748C59780FB24E358AA995C602CE035B"/>
  </w:style>
  <w:style w:type="paragraph" w:customStyle="1" w:styleId="8D000315281B4E15B210A5FE07B8B9CD">
    <w:name w:val="8D000315281B4E15B210A5FE07B8B9CD"/>
  </w:style>
  <w:style w:type="paragraph" w:customStyle="1" w:styleId="5FE0FA4AD6CA460AA19B150F0645BCC2">
    <w:name w:val="5FE0FA4AD6CA460AA19B150F0645BCC2"/>
  </w:style>
  <w:style w:type="paragraph" w:customStyle="1" w:styleId="C936899C20964ACF9DF365597DF7FAAF">
    <w:name w:val="C936899C20964ACF9DF365597DF7FAAF"/>
  </w:style>
  <w:style w:type="paragraph" w:customStyle="1" w:styleId="14CA11318E8F4EFA9AAF6043CE01CF65">
    <w:name w:val="14CA11318E8F4EFA9AAF6043CE01CF65"/>
  </w:style>
  <w:style w:type="paragraph" w:customStyle="1" w:styleId="9B11DE2CD1554859B1D2A3FD3BF6F104">
    <w:name w:val="9B11DE2CD1554859B1D2A3FD3BF6F104"/>
  </w:style>
  <w:style w:type="paragraph" w:customStyle="1" w:styleId="0323E2EB96754806852D7332C3F8EDCA">
    <w:name w:val="0323E2EB96754806852D7332C3F8EDCA"/>
  </w:style>
  <w:style w:type="paragraph" w:customStyle="1" w:styleId="E7883112BA8F4A66A4924148E51B0536">
    <w:name w:val="E7883112BA8F4A66A4924148E51B0536"/>
  </w:style>
  <w:style w:type="paragraph" w:customStyle="1" w:styleId="30C6A1CC57804BD2B44DDF72B394CC14">
    <w:name w:val="30C6A1CC57804BD2B44DDF72B394CC14"/>
    <w:rsid w:val="00DD5E71"/>
  </w:style>
  <w:style w:type="paragraph" w:customStyle="1" w:styleId="9113B51326BB4D83BA8637AE356352FB">
    <w:name w:val="9113B51326BB4D83BA8637AE356352FB"/>
    <w:rsid w:val="00DD5E71"/>
  </w:style>
  <w:style w:type="paragraph" w:customStyle="1" w:styleId="77326F4F4EAC4B9E8777A02B4C7393F3">
    <w:name w:val="77326F4F4EAC4B9E8777A02B4C7393F3"/>
    <w:rsid w:val="00DD5E71"/>
  </w:style>
  <w:style w:type="paragraph" w:customStyle="1" w:styleId="43BE822B7591406DBC51445FB1FBF296">
    <w:name w:val="43BE822B7591406DBC51445FB1FBF296"/>
    <w:rsid w:val="00DD5E71"/>
  </w:style>
  <w:style w:type="paragraph" w:customStyle="1" w:styleId="F5DA93DF287F47EBA80E944D9DECB375">
    <w:name w:val="F5DA93DF287F47EBA80E944D9DECB375"/>
    <w:rsid w:val="00DD5E71"/>
  </w:style>
  <w:style w:type="paragraph" w:customStyle="1" w:styleId="FDF8220E336744588E15B7C1D6376F5F">
    <w:name w:val="FDF8220E336744588E15B7C1D6376F5F"/>
    <w:rsid w:val="00DD5E71"/>
  </w:style>
  <w:style w:type="paragraph" w:customStyle="1" w:styleId="B7F09C93DD244804B1BB7A42B1E63EA6">
    <w:name w:val="B7F09C93DD244804B1BB7A42B1E63EA6"/>
    <w:rsid w:val="00DD5E71"/>
  </w:style>
  <w:style w:type="paragraph" w:customStyle="1" w:styleId="96D77E629EB240029B3DC617E70452FB">
    <w:name w:val="96D77E629EB240029B3DC617E70452FB"/>
    <w:rsid w:val="00DD5E71"/>
  </w:style>
  <w:style w:type="paragraph" w:customStyle="1" w:styleId="28068D662B694FCCAF1F7FC711B96645">
    <w:name w:val="28068D662B694FCCAF1F7FC711B96645"/>
    <w:rsid w:val="00DD5E71"/>
  </w:style>
  <w:style w:type="paragraph" w:customStyle="1" w:styleId="A921D04582BD491FB74F2946F5602E85">
    <w:name w:val="A921D04582BD491FB74F2946F5602E85"/>
    <w:rsid w:val="00DD5E71"/>
  </w:style>
  <w:style w:type="paragraph" w:customStyle="1" w:styleId="4D157C34980A40949D5B5A57D69EEFE5">
    <w:name w:val="4D157C34980A40949D5B5A57D69EEFE5"/>
    <w:rsid w:val="00DD5E71"/>
  </w:style>
  <w:style w:type="paragraph" w:customStyle="1" w:styleId="6E794DBA59344D9E86678ED881365692">
    <w:name w:val="6E794DBA59344D9E86678ED881365692"/>
    <w:rsid w:val="00DD5E71"/>
  </w:style>
  <w:style w:type="paragraph" w:customStyle="1" w:styleId="5435215BD33D497CAD96C9330F5ACA13">
    <w:name w:val="5435215BD33D497CAD96C9330F5ACA13"/>
    <w:rsid w:val="00DD5E71"/>
  </w:style>
  <w:style w:type="paragraph" w:customStyle="1" w:styleId="400B05F241834B038A169062D3D28FE9">
    <w:name w:val="400B05F241834B038A169062D3D28FE9"/>
    <w:rsid w:val="00DD5E71"/>
  </w:style>
  <w:style w:type="paragraph" w:customStyle="1" w:styleId="5F89FA707CAD4CADB9DF6A2C56B10616">
    <w:name w:val="5F89FA707CAD4CADB9DF6A2C56B10616"/>
    <w:rsid w:val="00DD5E71"/>
  </w:style>
  <w:style w:type="paragraph" w:customStyle="1" w:styleId="462FFD7515D144EA95E9053644F81A49">
    <w:name w:val="462FFD7515D144EA95E9053644F81A49"/>
    <w:rsid w:val="00DD5E71"/>
  </w:style>
  <w:style w:type="paragraph" w:customStyle="1" w:styleId="E3AF549B41B043B6805D39A35FEE5A7E">
    <w:name w:val="E3AF549B41B043B6805D39A35FEE5A7E"/>
    <w:rsid w:val="00DD5E71"/>
  </w:style>
  <w:style w:type="paragraph" w:customStyle="1" w:styleId="F5156D31A80C4647AC227B8C4BEF3B08">
    <w:name w:val="F5156D31A80C4647AC227B8C4BEF3B08"/>
    <w:rsid w:val="00DD5E71"/>
  </w:style>
  <w:style w:type="paragraph" w:customStyle="1" w:styleId="EE8B20FEC8E04971A26D787BFEC64CE9">
    <w:name w:val="EE8B20FEC8E04971A26D787BFEC64CE9"/>
    <w:rsid w:val="00DD5E71"/>
  </w:style>
  <w:style w:type="paragraph" w:customStyle="1" w:styleId="2A621B8E09FB49009AF4840E35BEA242">
    <w:name w:val="2A621B8E09FB49009AF4840E35BEA242"/>
    <w:rsid w:val="00DD5E71"/>
  </w:style>
  <w:style w:type="paragraph" w:customStyle="1" w:styleId="5414F7982AA344018AD8A3E8C42DFC5E">
    <w:name w:val="5414F7982AA344018AD8A3E8C42DFC5E"/>
    <w:rsid w:val="00DD5E71"/>
  </w:style>
  <w:style w:type="paragraph" w:customStyle="1" w:styleId="BBDC65199F84464DBAA859EC811B6B49">
    <w:name w:val="BBDC65199F84464DBAA859EC811B6B49"/>
    <w:rsid w:val="00DD5E71"/>
  </w:style>
  <w:style w:type="paragraph" w:customStyle="1" w:styleId="1A579984CEE84A1096605091C930762D">
    <w:name w:val="1A579984CEE84A1096605091C930762D"/>
    <w:rsid w:val="00DD5E71"/>
  </w:style>
  <w:style w:type="paragraph" w:customStyle="1" w:styleId="FFBBEAFED766461AA0DE80CBE652D573">
    <w:name w:val="FFBBEAFED766461AA0DE80CBE652D573"/>
    <w:rsid w:val="00DD5E71"/>
  </w:style>
  <w:style w:type="paragraph" w:customStyle="1" w:styleId="2499C90794314E12B997A2332BAA1E86">
    <w:name w:val="2499C90794314E12B997A2332BAA1E86"/>
    <w:rsid w:val="00DD5E71"/>
  </w:style>
  <w:style w:type="paragraph" w:customStyle="1" w:styleId="AE46937F640449FDB614B9FA5DA544FC">
    <w:name w:val="AE46937F640449FDB614B9FA5DA544FC"/>
    <w:rsid w:val="00DD5E71"/>
  </w:style>
  <w:style w:type="paragraph" w:customStyle="1" w:styleId="738024951E4541A4A6AD001FB30F3C74">
    <w:name w:val="738024951E4541A4A6AD001FB30F3C74"/>
    <w:rsid w:val="00DD5E71"/>
  </w:style>
  <w:style w:type="paragraph" w:customStyle="1" w:styleId="7E19BF2003A040F3AF3708DF965BA65B">
    <w:name w:val="7E19BF2003A040F3AF3708DF965BA65B"/>
    <w:rsid w:val="00DD5E71"/>
  </w:style>
  <w:style w:type="paragraph" w:customStyle="1" w:styleId="E94899B3090643258A174ACAA08E193A">
    <w:name w:val="E94899B3090643258A174ACAA08E193A"/>
    <w:rsid w:val="00DD5E71"/>
  </w:style>
  <w:style w:type="paragraph" w:customStyle="1" w:styleId="A181CE0D9A88467C9C8DFACB81685D71">
    <w:name w:val="A181CE0D9A88467C9C8DFACB81685D71"/>
    <w:rsid w:val="00DD5E71"/>
  </w:style>
  <w:style w:type="paragraph" w:customStyle="1" w:styleId="1FFCDC45F1D64970BDAAA992A93761C8">
    <w:name w:val="1FFCDC45F1D64970BDAAA992A93761C8"/>
    <w:rsid w:val="00DD5E71"/>
  </w:style>
  <w:style w:type="paragraph" w:customStyle="1" w:styleId="76882F15C2B04ED7993EB326D55941C8">
    <w:name w:val="76882F15C2B04ED7993EB326D55941C8"/>
    <w:rsid w:val="00DD5E71"/>
  </w:style>
  <w:style w:type="paragraph" w:customStyle="1" w:styleId="FAD200181E104F5EACB185D87F944CD4">
    <w:name w:val="FAD200181E104F5EACB185D87F944CD4"/>
    <w:rsid w:val="00DD5E71"/>
  </w:style>
  <w:style w:type="paragraph" w:customStyle="1" w:styleId="7722C7169D46412A94C6472F3B0128DE">
    <w:name w:val="7722C7169D46412A94C6472F3B0128DE"/>
    <w:rsid w:val="00DD5E71"/>
  </w:style>
  <w:style w:type="paragraph" w:customStyle="1" w:styleId="BA4F721D951E48CBBCB911AEB86353BC">
    <w:name w:val="BA4F721D951E48CBBCB911AEB86353BC"/>
    <w:rsid w:val="00DD5E71"/>
  </w:style>
  <w:style w:type="paragraph" w:customStyle="1" w:styleId="F96843F204334B2893732156EE5CC7C4">
    <w:name w:val="F96843F204334B2893732156EE5CC7C4"/>
    <w:rsid w:val="00DD5E71"/>
  </w:style>
  <w:style w:type="paragraph" w:customStyle="1" w:styleId="240831C67E8441DEA0D5662EDB7D2FE1">
    <w:name w:val="240831C67E8441DEA0D5662EDB7D2FE1"/>
    <w:rsid w:val="00DD5E71"/>
  </w:style>
  <w:style w:type="paragraph" w:customStyle="1" w:styleId="B48D7F0D865D46B3B7E565BE68B22240">
    <w:name w:val="B48D7F0D865D46B3B7E565BE68B22240"/>
    <w:rsid w:val="00DD5E71"/>
  </w:style>
  <w:style w:type="paragraph" w:customStyle="1" w:styleId="90B535024C0E4FEDB99C55AB4F1B8A19">
    <w:name w:val="90B535024C0E4FEDB99C55AB4F1B8A19"/>
    <w:rsid w:val="00DD5E71"/>
  </w:style>
  <w:style w:type="paragraph" w:customStyle="1" w:styleId="3F0A0C142DE844F9BFD5D4A32729E981">
    <w:name w:val="3F0A0C142DE844F9BFD5D4A32729E981"/>
    <w:rsid w:val="00DD5E71"/>
  </w:style>
  <w:style w:type="paragraph" w:customStyle="1" w:styleId="BE780C119D634E32AB8C4796BA32B96A">
    <w:name w:val="BE780C119D634E32AB8C4796BA32B96A"/>
    <w:rsid w:val="00DD5E71"/>
  </w:style>
  <w:style w:type="paragraph" w:customStyle="1" w:styleId="7235A17449ED403098F67C9B35A7A03B">
    <w:name w:val="7235A17449ED403098F67C9B35A7A03B"/>
    <w:rsid w:val="00DD5E71"/>
  </w:style>
  <w:style w:type="paragraph" w:customStyle="1" w:styleId="72C04D7F5A4C4E509C95DC1B52B6679D">
    <w:name w:val="72C04D7F5A4C4E509C95DC1B52B6679D"/>
    <w:rsid w:val="00DD5E71"/>
  </w:style>
  <w:style w:type="paragraph" w:customStyle="1" w:styleId="1B15911EB919422BBF9C4A0678738F98">
    <w:name w:val="1B15911EB919422BBF9C4A0678738F98"/>
    <w:rsid w:val="00DD5E71"/>
  </w:style>
  <w:style w:type="paragraph" w:customStyle="1" w:styleId="E51A2D86343C4AD893E476C704F86827">
    <w:name w:val="E51A2D86343C4AD893E476C704F86827"/>
    <w:rsid w:val="00DD5E71"/>
  </w:style>
  <w:style w:type="paragraph" w:customStyle="1" w:styleId="7F962C36A5254E40929EE65989B3F32C">
    <w:name w:val="7F962C36A5254E40929EE65989B3F32C"/>
    <w:rsid w:val="00DD5E71"/>
  </w:style>
  <w:style w:type="paragraph" w:customStyle="1" w:styleId="5DDFC48FFBD04FF4B1A65006CD4A4D0B">
    <w:name w:val="5DDFC48FFBD04FF4B1A65006CD4A4D0B"/>
    <w:rsid w:val="00DD5E71"/>
  </w:style>
  <w:style w:type="paragraph" w:customStyle="1" w:styleId="E64A525D8ABA4BDC9C07EF5C59FCC9AE">
    <w:name w:val="E64A525D8ABA4BDC9C07EF5C59FCC9AE"/>
    <w:rsid w:val="00DD5E71"/>
  </w:style>
  <w:style w:type="paragraph" w:customStyle="1" w:styleId="F22D2A95068A40B6B33A20E8E85CE91C">
    <w:name w:val="F22D2A95068A40B6B33A20E8E85CE91C"/>
    <w:rsid w:val="00DD5E71"/>
  </w:style>
  <w:style w:type="paragraph" w:customStyle="1" w:styleId="21270B0A979A4ABAA1CC8927A88F3F07">
    <w:name w:val="21270B0A979A4ABAA1CC8927A88F3F07"/>
    <w:rsid w:val="00DD5E71"/>
  </w:style>
  <w:style w:type="paragraph" w:customStyle="1" w:styleId="DBE9FB1057204DBD850B49B391D2D863">
    <w:name w:val="DBE9FB1057204DBD850B49B391D2D863"/>
    <w:rsid w:val="00DD5E71"/>
  </w:style>
  <w:style w:type="paragraph" w:customStyle="1" w:styleId="032D653541AA47B5A9C606DB5492E8B9">
    <w:name w:val="032D653541AA47B5A9C606DB5492E8B9"/>
    <w:rsid w:val="0046530D"/>
  </w:style>
  <w:style w:type="paragraph" w:customStyle="1" w:styleId="12599238C08E4A078D0723C79C23BB4F">
    <w:name w:val="12599238C08E4A078D0723C79C23BB4F"/>
    <w:rsid w:val="0046530D"/>
  </w:style>
  <w:style w:type="paragraph" w:customStyle="1" w:styleId="366626948EED4FBDA86FEC7F78058405">
    <w:name w:val="366626948EED4FBDA86FEC7F78058405"/>
    <w:rsid w:val="0046530D"/>
  </w:style>
  <w:style w:type="paragraph" w:customStyle="1" w:styleId="D8437DCB510F4D2199F13A05BFF17741">
    <w:name w:val="D8437DCB510F4D2199F13A05BFF17741"/>
    <w:rsid w:val="0046530D"/>
  </w:style>
  <w:style w:type="paragraph" w:customStyle="1" w:styleId="9349B298C5464EAE8E4A393DB5086F98">
    <w:name w:val="9349B298C5464EAE8E4A393DB5086F98"/>
    <w:rsid w:val="0046530D"/>
  </w:style>
  <w:style w:type="paragraph" w:customStyle="1" w:styleId="2EEBCE3E1307474DA9439FA90A6E5BBF">
    <w:name w:val="2EEBCE3E1307474DA9439FA90A6E5BBF"/>
    <w:rsid w:val="0046530D"/>
  </w:style>
  <w:style w:type="paragraph" w:customStyle="1" w:styleId="B78510C1CCCB4D379BD5B6AA88899099">
    <w:name w:val="B78510C1CCCB4D379BD5B6AA88899099"/>
    <w:rsid w:val="0046530D"/>
  </w:style>
  <w:style w:type="paragraph" w:customStyle="1" w:styleId="FE2B65538ACE4B49ABEFBFCFC69B4CC2">
    <w:name w:val="FE2B65538ACE4B49ABEFBFCFC69B4CC2"/>
    <w:rsid w:val="0046530D"/>
  </w:style>
  <w:style w:type="paragraph" w:customStyle="1" w:styleId="E39DEDE5118E4F45862EE183095B285B">
    <w:name w:val="E39DEDE5118E4F45862EE183095B285B"/>
    <w:rsid w:val="0046530D"/>
  </w:style>
  <w:style w:type="paragraph" w:customStyle="1" w:styleId="8C527A83F6094F60800013A07AEF9DAF">
    <w:name w:val="8C527A83F6094F60800013A07AEF9DAF"/>
    <w:rsid w:val="0046530D"/>
  </w:style>
  <w:style w:type="paragraph" w:customStyle="1" w:styleId="4F57122956F74AC195FFA2F04499E1C6">
    <w:name w:val="4F57122956F74AC195FFA2F04499E1C6"/>
    <w:rsid w:val="00F92F71"/>
  </w:style>
  <w:style w:type="paragraph" w:customStyle="1" w:styleId="2024C11F1E364DFE8D1DE559BAE679DE">
    <w:name w:val="2024C11F1E364DFE8D1DE559BAE679DE"/>
    <w:rsid w:val="00F92F71"/>
  </w:style>
  <w:style w:type="paragraph" w:customStyle="1" w:styleId="B3ACF90BCDA943BEA3C0156FB5749C2A">
    <w:name w:val="B3ACF90BCDA943BEA3C0156FB5749C2A"/>
    <w:rsid w:val="00F92F71"/>
  </w:style>
  <w:style w:type="paragraph" w:customStyle="1" w:styleId="FA40F5362CC94E178C0B441A618019F6">
    <w:name w:val="FA40F5362CC94E178C0B441A618019F6"/>
    <w:rsid w:val="00F92F71"/>
  </w:style>
  <w:style w:type="paragraph" w:customStyle="1" w:styleId="0E6514D0B93F4EEAAA81C09B2D34707D">
    <w:name w:val="0E6514D0B93F4EEAAA81C09B2D34707D"/>
    <w:rsid w:val="00F92F71"/>
  </w:style>
  <w:style w:type="paragraph" w:customStyle="1" w:styleId="18E8E1EA22A44820A47F0C0B3DCDD66F">
    <w:name w:val="18E8E1EA22A44820A47F0C0B3DCDD66F"/>
    <w:rsid w:val="00F92F71"/>
  </w:style>
  <w:style w:type="paragraph" w:customStyle="1" w:styleId="8761DCFDAFD54F309854A42B2EA17AFF">
    <w:name w:val="8761DCFDAFD54F309854A42B2EA17AFF"/>
    <w:rsid w:val="00F92F71"/>
  </w:style>
  <w:style w:type="paragraph" w:customStyle="1" w:styleId="5BC546661B0342969B69E05BC6A6C578">
    <w:name w:val="5BC546661B0342969B69E05BC6A6C578"/>
    <w:rsid w:val="00F92F71"/>
  </w:style>
  <w:style w:type="paragraph" w:customStyle="1" w:styleId="71CD4D5F0CD8496BB405AD37D1F8AF82">
    <w:name w:val="71CD4D5F0CD8496BB405AD37D1F8AF82"/>
    <w:rsid w:val="00F92F71"/>
  </w:style>
  <w:style w:type="paragraph" w:customStyle="1" w:styleId="18E5B4ABF5694A08BB24C65CBBE784BE">
    <w:name w:val="18E5B4ABF5694A08BB24C65CBBE784BE"/>
    <w:rsid w:val="00F92F71"/>
  </w:style>
  <w:style w:type="paragraph" w:customStyle="1" w:styleId="166221EB5A9A490491F166CC5D808535">
    <w:name w:val="166221EB5A9A490491F166CC5D808535"/>
    <w:rsid w:val="00F92F71"/>
  </w:style>
  <w:style w:type="paragraph" w:customStyle="1" w:styleId="156566D9636E4FC8B11C9852FD7D58EE">
    <w:name w:val="156566D9636E4FC8B11C9852FD7D58EE"/>
    <w:rsid w:val="00F92F71"/>
  </w:style>
  <w:style w:type="paragraph" w:customStyle="1" w:styleId="420BAF35568A41208F9CFA55BA798430">
    <w:name w:val="420BAF35568A41208F9CFA55BA798430"/>
    <w:rsid w:val="00F92F71"/>
  </w:style>
  <w:style w:type="paragraph" w:customStyle="1" w:styleId="2FFE18DD4E8542B9A73B7D7D5E422317">
    <w:name w:val="2FFE18DD4E8542B9A73B7D7D5E422317"/>
    <w:rsid w:val="00F92F71"/>
  </w:style>
  <w:style w:type="paragraph" w:customStyle="1" w:styleId="50198110502D402F88EA02F993513470">
    <w:name w:val="50198110502D402F88EA02F993513470"/>
    <w:rsid w:val="00F92F71"/>
  </w:style>
  <w:style w:type="paragraph" w:customStyle="1" w:styleId="752BA253B486418E83FD68C46C5206A0">
    <w:name w:val="752BA253B486418E83FD68C46C5206A0"/>
    <w:rsid w:val="00F92F71"/>
  </w:style>
  <w:style w:type="paragraph" w:customStyle="1" w:styleId="E61A34D2876A4AB8A855E38CC1BD9FAB">
    <w:name w:val="E61A34D2876A4AB8A855E38CC1BD9FAB"/>
    <w:rsid w:val="00F92F71"/>
  </w:style>
  <w:style w:type="paragraph" w:customStyle="1" w:styleId="4552BA65BB5E4F179A4B6B968E7E5507">
    <w:name w:val="4552BA65BB5E4F179A4B6B968E7E5507"/>
    <w:rsid w:val="00F92F71"/>
  </w:style>
  <w:style w:type="paragraph" w:customStyle="1" w:styleId="81474BE3B6CD4CE6B5F004D7522FAF10">
    <w:name w:val="81474BE3B6CD4CE6B5F004D7522FAF10"/>
    <w:rsid w:val="00F92F71"/>
  </w:style>
  <w:style w:type="paragraph" w:customStyle="1" w:styleId="878AB6F09585491E9FE956A1522E824E">
    <w:name w:val="878AB6F09585491E9FE956A1522E824E"/>
    <w:rsid w:val="00F92F71"/>
  </w:style>
  <w:style w:type="paragraph" w:customStyle="1" w:styleId="9FFDF372E4AB4B61B5BED3F6DE46D9E1">
    <w:name w:val="9FFDF372E4AB4B61B5BED3F6DE46D9E1"/>
    <w:rsid w:val="00F92F71"/>
  </w:style>
  <w:style w:type="paragraph" w:customStyle="1" w:styleId="015AA788C0B74D249D56E85FAFFAECEA">
    <w:name w:val="015AA788C0B74D249D56E85FAFFAECEA"/>
    <w:rsid w:val="00F92F71"/>
  </w:style>
  <w:style w:type="paragraph" w:customStyle="1" w:styleId="31275A457038457680FE33B066071821">
    <w:name w:val="31275A457038457680FE33B066071821"/>
    <w:rsid w:val="00F92F71"/>
  </w:style>
  <w:style w:type="paragraph" w:customStyle="1" w:styleId="D60918FD77CD4D819951E7A6A4E860AF">
    <w:name w:val="D60918FD77CD4D819951E7A6A4E860AF"/>
    <w:rsid w:val="00F92F71"/>
  </w:style>
  <w:style w:type="paragraph" w:customStyle="1" w:styleId="FFE606EB2B184D0AB9FDF67DC4240000">
    <w:name w:val="FFE606EB2B184D0AB9FDF67DC4240000"/>
    <w:rsid w:val="00F92F71"/>
  </w:style>
  <w:style w:type="paragraph" w:customStyle="1" w:styleId="D5DFB9D4045A4310876037404A285785">
    <w:name w:val="D5DFB9D4045A4310876037404A285785"/>
    <w:rsid w:val="00F92F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2019-07-14T08:04:00Z</dcterms:created>
  <dcterms:modified xsi:type="dcterms:W3CDTF">2019-07-14T23:32:00Z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