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2FCD" w14:textId="10AA7FFC" w:rsidR="00BA56D5" w:rsidRDefault="00A20D10">
      <w:pPr>
        <w:pStyle w:val="ContactInfo"/>
      </w:pPr>
      <w:r>
        <w:t xml:space="preserve">Pathan </w:t>
      </w:r>
      <w:r w:rsidR="008B720D">
        <w:t>C</w:t>
      </w:r>
      <w:r w:rsidR="005E696C">
        <w:t>ly</w:t>
      </w:r>
      <w:r>
        <w:t>, Mangopir R</w:t>
      </w:r>
      <w:r w:rsidR="005E696C">
        <w:t>oad</w:t>
      </w:r>
    </w:p>
    <w:p w14:paraId="1B2C888B" w14:textId="09A05FA4" w:rsidR="00BA56D5" w:rsidRDefault="00A20D10">
      <w:pPr>
        <w:pStyle w:val="ContactInfo"/>
      </w:pPr>
      <w:r>
        <w:t xml:space="preserve">S.I.T.E </w:t>
      </w:r>
      <w:r w:rsidR="001E1846">
        <w:t xml:space="preserve">Karachi </w:t>
      </w:r>
      <w:r w:rsidR="00A232B6">
        <w:t>–</w:t>
      </w:r>
      <w:r w:rsidR="00234CF7">
        <w:t xml:space="preserve"> </w:t>
      </w:r>
      <w:r w:rsidR="001E1846">
        <w:t>75700</w:t>
      </w:r>
    </w:p>
    <w:p w14:paraId="5A0C3077" w14:textId="4041C4F0" w:rsidR="00A232B6" w:rsidRPr="006C647C" w:rsidRDefault="00A232B6" w:rsidP="006C647C">
      <w:pPr>
        <w:pStyle w:val="ContactInfo"/>
        <w:rPr>
          <w:color w:val="0B5294" w:themeColor="accent1" w:themeShade="BF"/>
        </w:rPr>
      </w:pPr>
      <w:r>
        <w:t xml:space="preserve">+92 322 2109210 | </w:t>
      </w:r>
      <w:r>
        <w:rPr>
          <w:rStyle w:val="Emphasis"/>
        </w:rPr>
        <w:t>codemented@gmail.com</w:t>
      </w:r>
    </w:p>
    <w:p w14:paraId="167EF166" w14:textId="51086044" w:rsidR="00BA56D5" w:rsidRDefault="000C06FC">
      <w:pPr>
        <w:pStyle w:val="ContactInfo"/>
      </w:pPr>
      <w:r w:rsidRPr="000C06FC">
        <w:t>https://codemented.github.io/portfolio</w:t>
      </w:r>
    </w:p>
    <w:sdt>
      <w:sdtPr>
        <w:alias w:val="Your Name"/>
        <w:tag w:val=""/>
        <w:id w:val="-574512284"/>
        <w:placeholder>
          <w:docPart w:val="406554F64B02460BB0DC739D4CC1263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DAAA84D" w14:textId="5D604ACD" w:rsidR="00BA56D5" w:rsidRDefault="00E40455" w:rsidP="00350B83">
          <w:pPr>
            <w:pStyle w:val="Name"/>
            <w:pBdr>
              <w:bottom w:val="single" w:sz="4" w:space="0" w:color="0B5294" w:themeColor="accent1" w:themeShade="BF"/>
            </w:pBdr>
          </w:pPr>
          <w:r w:rsidRPr="00E12AE0">
            <w:t>S h a r a f a t   A l 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14:paraId="11CFD62F" w14:textId="77777777" w:rsidTr="000766D2">
        <w:tc>
          <w:tcPr>
            <w:tcW w:w="1778" w:type="dxa"/>
            <w:tcBorders>
              <w:bottom w:val="single" w:sz="4" w:space="0" w:color="0F6FC6" w:themeColor="accent1"/>
            </w:tcBorders>
          </w:tcPr>
          <w:p w14:paraId="27076751" w14:textId="77777777" w:rsidR="00BA56D5" w:rsidRDefault="008F7017">
            <w:pPr>
              <w:pStyle w:val="Heading1"/>
            </w:pPr>
            <w:r w:rsidRPr="008F69B2">
              <w:rPr>
                <w:color w:val="0F6FC6" w:themeColor="accent1"/>
              </w:rPr>
              <w:t>Objective</w:t>
            </w:r>
          </w:p>
        </w:tc>
        <w:tc>
          <w:tcPr>
            <w:tcW w:w="472" w:type="dxa"/>
            <w:tcBorders>
              <w:bottom w:val="single" w:sz="4" w:space="0" w:color="0F6FC6" w:themeColor="accent1"/>
            </w:tcBorders>
          </w:tcPr>
          <w:p w14:paraId="621363FE" w14:textId="77777777" w:rsidR="00BA56D5" w:rsidRDefault="00BA56D5"/>
        </w:tc>
        <w:tc>
          <w:tcPr>
            <w:tcW w:w="7830" w:type="dxa"/>
            <w:tcBorders>
              <w:bottom w:val="single" w:sz="4" w:space="0" w:color="0F6FC6" w:themeColor="accent1"/>
            </w:tcBorders>
          </w:tcPr>
          <w:p w14:paraId="4E11895F" w14:textId="526D31DA" w:rsidR="00BA56D5" w:rsidRDefault="003C38A0" w:rsidP="00CD5C06">
            <w:r>
              <w:t>O</w:t>
            </w:r>
            <w:r w:rsidR="00CD5C06" w:rsidRPr="00CD5C06">
              <w:t>btain a position of great responsibility and challenge in a top management of an esteemed entity. In an entity, which offers me an opportunity to learn, grow and satisfies my professional and economic need.</w:t>
            </w:r>
          </w:p>
        </w:tc>
      </w:tr>
      <w:tr w:rsidR="00BA56D5" w14:paraId="126B7AFD" w14:textId="77777777" w:rsidTr="000766D2">
        <w:tc>
          <w:tcPr>
            <w:tcW w:w="1778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3D19D115" w14:textId="77777777" w:rsidR="00BA56D5" w:rsidRDefault="008F7017">
            <w:pPr>
              <w:pStyle w:val="Heading1"/>
            </w:pPr>
            <w:r w:rsidRPr="008F69B2">
              <w:rPr>
                <w:color w:val="0F6FC6" w:themeColor="accent1"/>
              </w:rPr>
              <w:t>Skills</w:t>
            </w:r>
          </w:p>
        </w:tc>
        <w:tc>
          <w:tcPr>
            <w:tcW w:w="472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2276D88A" w14:textId="77777777" w:rsidR="00BA56D5" w:rsidRDefault="00BA56D5"/>
        </w:tc>
        <w:tc>
          <w:tcPr>
            <w:tcW w:w="7830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C08125B742EB436B8E3235906BCD19BF"/>
                  </w:placeholder>
                  <w15:repeatingSectionItem/>
                </w:sdtPr>
                <w:sdtEndPr/>
                <w:sdtContent>
                  <w:p w14:paraId="34A43028" w14:textId="425E94D4" w:rsidR="000B77B7" w:rsidRDefault="000D0F2C">
                    <w:pPr>
                      <w:pStyle w:val="ResumeText"/>
                    </w:pPr>
                    <w:r>
                      <w:t>Html5</w:t>
                    </w:r>
                    <w:r w:rsidR="00FD1917">
                      <w:t xml:space="preserve">, </w:t>
                    </w:r>
                    <w:r>
                      <w:t>Css3, Sass, Less</w:t>
                    </w:r>
                    <w:r w:rsidR="000B77B7">
                      <w:t>, Post Css</w:t>
                    </w:r>
                  </w:p>
                  <w:p w14:paraId="5EFFA045" w14:textId="1AAE8800" w:rsidR="00693CF0" w:rsidRDefault="000D0F2C">
                    <w:pPr>
                      <w:pStyle w:val="ResumeText"/>
                    </w:pPr>
                    <w:r>
                      <w:t>Bootstrap, Martialized-css</w:t>
                    </w:r>
                  </w:p>
                  <w:p w14:paraId="445DEBAB" w14:textId="2B6BBB5D" w:rsidR="00BA56D5" w:rsidRDefault="000D0F2C">
                    <w:pPr>
                      <w:pStyle w:val="ResumeText"/>
                    </w:pPr>
                    <w:r>
                      <w:t>JS, TS, jQuery</w:t>
                    </w:r>
                  </w:p>
                </w:sdtContent>
              </w:sdt>
              <w:sdt>
                <w:sdtPr>
                  <w:id w:val="664589972"/>
                  <w:placeholder>
                    <w:docPart w:val="C08125B742EB436B8E3235906BCD19BF"/>
                  </w:placeholder>
                  <w15:repeatingSectionItem/>
                </w:sdtPr>
                <w:sdtEndPr/>
                <w:sdtContent>
                  <w:p w14:paraId="6226C82D" w14:textId="3CB544D5" w:rsidR="00BA56D5" w:rsidRDefault="008721A9">
                    <w:pPr>
                      <w:pStyle w:val="ResumeText"/>
                    </w:pPr>
                    <w:r>
                      <w:t>Custom WordPress</w:t>
                    </w:r>
                    <w:r w:rsidR="00461535">
                      <w:t>, Unbounce, Magento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08125B742EB436B8E3235906BCD19BF"/>
                  </w:placeholder>
                  <w15:repeatingSectionItem/>
                </w:sdtPr>
                <w:sdtEndPr/>
                <w:sdtContent>
                  <w:p w14:paraId="04DA4403" w14:textId="2E1F23D7" w:rsidR="00BA56D5" w:rsidRDefault="00520846">
                    <w:pPr>
                      <w:pStyle w:val="ResumeText"/>
                    </w:pPr>
                    <w:r>
                      <w:t>PHP</w:t>
                    </w:r>
                    <w:r w:rsidR="00CA2EF0">
                      <w:t xml:space="preserve"> </w:t>
                    </w:r>
                    <w:r w:rsidR="00105EF4">
                      <w:t>MySQL</w:t>
                    </w:r>
                    <w:r>
                      <w:t xml:space="preserve"> Lower than mid-level</w:t>
                    </w:r>
                  </w:p>
                </w:sdtContent>
              </w:sdt>
              <w:sdt>
                <w:sdtPr>
                  <w:id w:val="969394295"/>
                  <w:placeholder>
                    <w:docPart w:val="C08125B742EB436B8E3235906BCD19BF"/>
                  </w:placeholder>
                  <w15:repeatingSectionItem/>
                </w:sdtPr>
                <w:sdtEndPr/>
                <w:sdtContent>
                  <w:p w14:paraId="5CAA5402" w14:textId="75895D43" w:rsidR="00970566" w:rsidRDefault="00970566">
                    <w:pPr>
                      <w:pStyle w:val="ResumeText"/>
                    </w:pPr>
                    <w:r>
                      <w:t>GitHub</w:t>
                    </w:r>
                    <w:r w:rsidR="00520846">
                      <w:t xml:space="preserve">, Node </w:t>
                    </w:r>
                    <w:r w:rsidR="00C14A39">
                      <w:t>P</w:t>
                    </w:r>
                    <w:r w:rsidR="00520846">
                      <w:t>ackage Manager</w:t>
                    </w:r>
                    <w:r w:rsidR="00E76172">
                      <w:t xml:space="preserve"> (NPM)</w:t>
                    </w:r>
                  </w:p>
                </w:sdtContent>
              </w:sdt>
              <w:p w14:paraId="2E78E2F9" w14:textId="77777777" w:rsidR="00A535AA" w:rsidRDefault="00970566">
                <w:pPr>
                  <w:pStyle w:val="ResumeText"/>
                </w:pPr>
                <w:r>
                  <w:t>Adobe PS, AI, DW</w:t>
                </w:r>
                <w:r w:rsidR="00133FD4">
                  <w:t xml:space="preserve">, </w:t>
                </w:r>
                <w:r w:rsidR="00844C9E">
                  <w:t xml:space="preserve">MS </w:t>
                </w:r>
                <w:r w:rsidR="00133FD4">
                  <w:t>Office</w:t>
                </w:r>
              </w:p>
              <w:p w14:paraId="446FDC84" w14:textId="23FDE578" w:rsidR="00BA56D5" w:rsidRDefault="00A535AA">
                <w:pPr>
                  <w:pStyle w:val="ResumeText"/>
                </w:pPr>
                <w:r>
                  <w:t xml:space="preserve">Google Analytics, </w:t>
                </w:r>
                <w:r w:rsidR="002315BB">
                  <w:t xml:space="preserve">Google </w:t>
                </w:r>
                <w:r>
                  <w:t>Search Console</w:t>
                </w:r>
              </w:p>
            </w:sdtContent>
          </w:sdt>
        </w:tc>
      </w:tr>
      <w:tr w:rsidR="00BA56D5" w14:paraId="034A9D79" w14:textId="77777777" w:rsidTr="000766D2">
        <w:tc>
          <w:tcPr>
            <w:tcW w:w="1778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4059F6E1" w14:textId="77777777" w:rsidR="00BA56D5" w:rsidRPr="007D191E" w:rsidRDefault="008F7017">
            <w:pPr>
              <w:pStyle w:val="Heading1"/>
              <w:rPr>
                <w:color w:val="0070C0"/>
              </w:rPr>
            </w:pPr>
            <w:r w:rsidRPr="007D191E">
              <w:rPr>
                <w:color w:val="0070C0"/>
              </w:rPr>
              <w:t>Work History</w:t>
            </w:r>
          </w:p>
        </w:tc>
        <w:tc>
          <w:tcPr>
            <w:tcW w:w="472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5660EDB4" w14:textId="77777777" w:rsidR="00BA56D5" w:rsidRDefault="00BA56D5"/>
        </w:tc>
        <w:tc>
          <w:tcPr>
            <w:tcW w:w="7830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C025CA2A25C346A0950EC571A85AA179"/>
                  </w:placeholder>
                  <w15:repeatingSectionItem/>
                </w:sdtPr>
                <w:sdtEndPr/>
                <w:sdtContent>
                  <w:p w14:paraId="5DA5E85C" w14:textId="6A1B70CF" w:rsidR="00BA56D5" w:rsidRDefault="006E3207">
                    <w:pPr>
                      <w:pStyle w:val="Heading2"/>
                    </w:pPr>
                    <w:r w:rsidRPr="00290DD3">
                      <w:rPr>
                        <w:rFonts w:ascii="Open Sans" w:hAnsi="Open Sans" w:cs="Open Sans"/>
                        <w:sz w:val="18"/>
                        <w:u w:val="single"/>
                      </w:rPr>
                      <w:t xml:space="preserve">Techozean - </w:t>
                    </w:r>
                    <w:r w:rsidRPr="00375DC2">
                      <w:rPr>
                        <w:rFonts w:ascii="Open Sans" w:hAnsi="Open Sans" w:cs="Open Sans"/>
                        <w:sz w:val="18"/>
                        <w:u w:val="single"/>
                      </w:rPr>
                      <w:t>PromaticsTech</w:t>
                    </w:r>
                    <w:r w:rsidRPr="00290DD3">
                      <w:rPr>
                        <w:rFonts w:ascii="Open Sans" w:hAnsi="Open Sans" w:cs="Open Sans"/>
                        <w:sz w:val="18"/>
                        <w:u w:val="single"/>
                      </w:rPr>
                      <w:t xml:space="preserve">  </w:t>
                    </w:r>
                  </w:p>
                  <w:p w14:paraId="5DEA87B8" w14:textId="5BE43637" w:rsidR="00542BC3" w:rsidRDefault="00A60497">
                    <w:pPr>
                      <w:pStyle w:val="ResumeText"/>
                    </w:pPr>
                    <w:r>
                      <w:rPr>
                        <w:b/>
                        <w:bCs/>
                        <w:color w:val="0F6FC6" w:themeColor="accent1"/>
                      </w:rPr>
                      <w:t>Custom WordPress</w:t>
                    </w:r>
                    <w:r w:rsidR="005C2EB9">
                      <w:rPr>
                        <w:b/>
                        <w:bCs/>
                        <w:color w:val="0F6FC6" w:themeColor="accent1"/>
                      </w:rPr>
                      <w:t xml:space="preserve"> Developer</w:t>
                    </w:r>
                    <w:r w:rsidR="008B7FBA">
                      <w:rPr>
                        <w:b/>
                        <w:bCs/>
                        <w:color w:val="0F6FC6" w:themeColor="accent1"/>
                      </w:rPr>
                      <w:t xml:space="preserve"> </w:t>
                    </w:r>
                    <w:r w:rsidR="0084197C">
                      <w:t>-</w:t>
                    </w:r>
                    <w:r w:rsidR="005D5BC2">
                      <w:t xml:space="preserve"> </w:t>
                    </w:r>
                    <w:r w:rsidR="00750E88">
                      <w:rPr>
                        <w:i/>
                        <w:iCs/>
                        <w:sz w:val="18"/>
                        <w:szCs w:val="18"/>
                      </w:rPr>
                      <w:t>July</w:t>
                    </w:r>
                    <w:r w:rsidR="005D5BC2"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20</w:t>
                    </w:r>
                    <w:r w:rsidR="007A3377">
                      <w:rPr>
                        <w:i/>
                        <w:iCs/>
                        <w:sz w:val="18"/>
                        <w:szCs w:val="18"/>
                      </w:rPr>
                      <w:t>1</w:t>
                    </w:r>
                    <w:r w:rsidR="00750E88">
                      <w:rPr>
                        <w:i/>
                        <w:iCs/>
                        <w:sz w:val="18"/>
                        <w:szCs w:val="18"/>
                      </w:rPr>
                      <w:t>9</w:t>
                    </w:r>
                    <w:r w:rsidR="005D5BC2"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</w:t>
                    </w:r>
                    <w:r w:rsidR="00F7038A">
                      <w:rPr>
                        <w:i/>
                        <w:iCs/>
                        <w:sz w:val="18"/>
                        <w:szCs w:val="18"/>
                      </w:rPr>
                      <w:t>Still</w:t>
                    </w:r>
                    <w:r w:rsidR="004B0D5C">
                      <w:rPr>
                        <w:i/>
                        <w:iCs/>
                        <w:sz w:val="18"/>
                        <w:szCs w:val="18"/>
                      </w:rPr>
                      <w:t xml:space="preserve"> Employed</w:t>
                    </w:r>
                  </w:p>
                  <w:p w14:paraId="59F4F119" w14:textId="1D759ECD" w:rsidR="00651D10" w:rsidRDefault="00D81DD1" w:rsidP="00651D10">
                    <w:pPr>
                      <w:pStyle w:val="ResumeText"/>
                    </w:pPr>
                    <w:r>
                      <w:t>Here</w:t>
                    </w:r>
                    <w:r w:rsidR="002E69E3">
                      <w:t xml:space="preserve"> my main domain is</w:t>
                    </w:r>
                    <w:r w:rsidR="00542BC3" w:rsidRPr="00542BC3">
                      <w:t>:</w:t>
                    </w:r>
                    <w:r w:rsidR="00F7072A">
                      <w:t xml:space="preserve"> </w:t>
                    </w:r>
                    <w:r w:rsidR="00317729">
                      <w:t>W</w:t>
                    </w:r>
                    <w:r w:rsidR="00317729" w:rsidRPr="00317729">
                      <w:t>ord</w:t>
                    </w:r>
                    <w:r w:rsidR="00317729">
                      <w:t>P</w:t>
                    </w:r>
                    <w:r w:rsidR="00317729" w:rsidRPr="00317729">
                      <w:t xml:space="preserve">ress &amp; </w:t>
                    </w:r>
                    <w:r w:rsidR="00317729">
                      <w:t>C</w:t>
                    </w:r>
                    <w:r w:rsidR="00317729" w:rsidRPr="00317729">
                      <w:t xml:space="preserve">ustom, </w:t>
                    </w:r>
                    <w:r w:rsidR="00454E2C">
                      <w:t>PSD to Word</w:t>
                    </w:r>
                    <w:r w:rsidR="003D69F2">
                      <w:t>P</w:t>
                    </w:r>
                    <w:r w:rsidR="00454E2C">
                      <w:t>ress</w:t>
                    </w:r>
                    <w:r w:rsidR="00C5034D">
                      <w:t xml:space="preserve">, </w:t>
                    </w:r>
                    <w:r w:rsidR="00701335">
                      <w:t xml:space="preserve">Performance optimization, Backup &amp; Migration, etc. </w:t>
                    </w:r>
                    <w:r w:rsidR="00317729" w:rsidRPr="00317729">
                      <w:t xml:space="preserve">I </w:t>
                    </w:r>
                    <w:r w:rsidR="003478A7">
                      <w:t xml:space="preserve">quickly </w:t>
                    </w:r>
                    <w:r w:rsidR="00317729" w:rsidRPr="00317729">
                      <w:t>create mockup</w:t>
                    </w:r>
                    <w:r w:rsidR="001B3DD7">
                      <w:t xml:space="preserve"> design</w:t>
                    </w:r>
                    <w:r w:rsidR="004168D6">
                      <w:t>s</w:t>
                    </w:r>
                    <w:r w:rsidR="001B3DD7">
                      <w:t xml:space="preserve"> </w:t>
                    </w:r>
                    <w:r w:rsidR="00317729" w:rsidRPr="00317729">
                      <w:t>for clients as per</w:t>
                    </w:r>
                    <w:r w:rsidR="001B3DD7">
                      <w:t xml:space="preserve"> </w:t>
                    </w:r>
                    <w:r w:rsidR="008009F0">
                      <w:t xml:space="preserve">their </w:t>
                    </w:r>
                    <w:r w:rsidR="001B3DD7">
                      <w:t>requirement</w:t>
                    </w:r>
                    <w:r w:rsidR="00294DCE">
                      <w:t>s</w:t>
                    </w:r>
                    <w:r w:rsidR="00317729" w:rsidRPr="00317729">
                      <w:t xml:space="preserve"> (</w:t>
                    </w:r>
                    <w:r w:rsidR="00FC70E1">
                      <w:t>the client</w:t>
                    </w:r>
                    <w:r w:rsidR="005309E9">
                      <w:t>s</w:t>
                    </w:r>
                    <w:r w:rsidR="00FC70E1">
                      <w:t xml:space="preserve"> fill</w:t>
                    </w:r>
                    <w:r w:rsidR="00317729" w:rsidRPr="00317729">
                      <w:t xml:space="preserve"> a </w:t>
                    </w:r>
                    <w:r w:rsidR="00317729">
                      <w:t>brief</w:t>
                    </w:r>
                    <w:r w:rsidR="00FC70E1">
                      <w:t xml:space="preserve"> project</w:t>
                    </w:r>
                    <w:r w:rsidR="00317729">
                      <w:t xml:space="preserve"> </w:t>
                    </w:r>
                    <w:r w:rsidR="00317729" w:rsidRPr="00317729">
                      <w:t>form</w:t>
                    </w:r>
                    <w:r w:rsidR="00FC70E1">
                      <w:t xml:space="preserve"> where </w:t>
                    </w:r>
                    <w:r w:rsidR="005309E9">
                      <w:t>they</w:t>
                    </w:r>
                    <w:r w:rsidR="00FC70E1">
                      <w:t xml:space="preserve"> </w:t>
                    </w:r>
                    <w:r w:rsidR="00FC70E1" w:rsidRPr="00317729">
                      <w:t>mention</w:t>
                    </w:r>
                    <w:r w:rsidR="00FC70E1">
                      <w:t xml:space="preserve"> all</w:t>
                    </w:r>
                    <w:r w:rsidR="008C5E75">
                      <w:t xml:space="preserve"> their </w:t>
                    </w:r>
                    <w:r w:rsidR="00701335">
                      <w:t>instructions</w:t>
                    </w:r>
                    <w:r w:rsidR="00317729" w:rsidRPr="00317729">
                      <w:t>), sometime</w:t>
                    </w:r>
                    <w:r w:rsidR="009C1983">
                      <w:t>s</w:t>
                    </w:r>
                    <w:r w:rsidR="00317729" w:rsidRPr="00317729">
                      <w:t xml:space="preserve"> I </w:t>
                    </w:r>
                    <w:r w:rsidR="009C1983">
                      <w:t>provide</w:t>
                    </w:r>
                    <w:r w:rsidR="00317729" w:rsidRPr="00317729">
                      <w:t xml:space="preserve"> </w:t>
                    </w:r>
                    <w:r w:rsidR="009C1983">
                      <w:t>up to 3</w:t>
                    </w:r>
                    <w:r w:rsidR="00325A52">
                      <w:t xml:space="preserve"> </w:t>
                    </w:r>
                    <w:r w:rsidR="009C1983">
                      <w:t xml:space="preserve">different </w:t>
                    </w:r>
                    <w:r w:rsidR="00325A52">
                      <w:t xml:space="preserve">variants </w:t>
                    </w:r>
                    <w:r w:rsidR="009C1983">
                      <w:t>of</w:t>
                    </w:r>
                    <w:r w:rsidR="00325A52">
                      <w:t xml:space="preserve"> the homepage</w:t>
                    </w:r>
                    <w:r w:rsidR="00317729" w:rsidRPr="00317729">
                      <w:t xml:space="preserve"> </w:t>
                    </w:r>
                    <w:r w:rsidR="003C09CF">
                      <w:t>that is why</w:t>
                    </w:r>
                    <w:r w:rsidR="00317729" w:rsidRPr="00317729">
                      <w:t xml:space="preserve"> client</w:t>
                    </w:r>
                    <w:r w:rsidR="003C09CF">
                      <w:t>s</w:t>
                    </w:r>
                    <w:r w:rsidR="00317729" w:rsidRPr="00317729">
                      <w:t xml:space="preserve"> never </w:t>
                    </w:r>
                    <w:r w:rsidR="00325A52">
                      <w:t>go away</w:t>
                    </w:r>
                    <w:r w:rsidR="00826E44">
                      <w:t>. Mostly</w:t>
                    </w:r>
                    <w:r w:rsidR="003C09CF">
                      <w:t xml:space="preserve"> </w:t>
                    </w:r>
                    <w:r w:rsidR="003C09CF" w:rsidRPr="00317729">
                      <w:t>my designs</w:t>
                    </w:r>
                    <w:r w:rsidR="00826E44">
                      <w:t xml:space="preserve"> selected</w:t>
                    </w:r>
                    <w:r w:rsidR="003C09CF">
                      <w:t xml:space="preserve"> 95%</w:t>
                    </w:r>
                    <w:r w:rsidR="0037731D">
                      <w:t xml:space="preserve"> at first snap</w:t>
                    </w:r>
                    <w:r w:rsidR="00826E44">
                      <w:t>shot</w:t>
                    </w:r>
                    <w:r w:rsidR="00317729" w:rsidRPr="00317729">
                      <w:t>.</w:t>
                    </w:r>
                    <w:r w:rsidR="00325A52">
                      <w:t xml:space="preserve"> After</w:t>
                    </w:r>
                    <w:r w:rsidR="00317729" w:rsidRPr="00317729">
                      <w:t xml:space="preserve"> approv</w:t>
                    </w:r>
                    <w:r w:rsidR="00325A52">
                      <w:t>ing</w:t>
                    </w:r>
                    <w:r w:rsidR="00317729" w:rsidRPr="00317729">
                      <w:t xml:space="preserve"> I start working</w:t>
                    </w:r>
                    <w:r w:rsidR="00F47469">
                      <w:t xml:space="preserve"> on the other pages and prepare a test link next day. I’m a team leader as well, teach and train the juniors </w:t>
                    </w:r>
                    <w:r w:rsidR="00197BFC">
                      <w:t>&amp;</w:t>
                    </w:r>
                    <w:r w:rsidR="00F47469">
                      <w:t xml:space="preserve"> internees.</w:t>
                    </w:r>
                    <w:r w:rsidR="003C09CF">
                      <w:t xml:space="preserve"> </w:t>
                    </w:r>
                  </w:p>
                </w:sdtContent>
              </w:sdt>
              <w:p w14:paraId="0ED612F8" w14:textId="77777777" w:rsidR="005F31A4" w:rsidRDefault="005F31A4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2368363"/>
                  <w:placeholder>
                    <w:docPart w:val="BFFA4EF2173747B79429F26A5DE37755"/>
                  </w:placeholder>
                  <w15:repeatingSectionItem/>
                </w:sdtPr>
                <w:sdtEndPr/>
                <w:sdtContent>
                  <w:p w14:paraId="70E84887" w14:textId="0FB78781" w:rsidR="00F70518" w:rsidRDefault="00F70518">
                    <w:pPr>
                      <w:pStyle w:val="Heading2"/>
                    </w:pPr>
                    <w:r w:rsidRPr="00F70518">
                      <w:t xml:space="preserve">QuickStart (US)  </w:t>
                    </w:r>
                  </w:p>
                  <w:p w14:paraId="1A33450D" w14:textId="1B43FA1E" w:rsidR="00F70518" w:rsidRDefault="001F4EF2">
                    <w:pPr>
                      <w:pStyle w:val="ResumeText"/>
                    </w:pPr>
                    <w:r>
                      <w:rPr>
                        <w:b/>
                        <w:bCs/>
                        <w:color w:val="0F6FC6" w:themeColor="accent1"/>
                      </w:rPr>
                      <w:t>Web</w:t>
                    </w:r>
                    <w:r w:rsidR="00F70518">
                      <w:rPr>
                        <w:b/>
                        <w:bCs/>
                        <w:color w:val="0F6FC6" w:themeColor="accent1"/>
                      </w:rPr>
                      <w:t xml:space="preserve"> Developer </w:t>
                    </w:r>
                    <w:r w:rsidR="00F70518">
                      <w:t xml:space="preserve">- </w:t>
                    </w:r>
                    <w:r w:rsidR="00615431">
                      <w:t>April</w:t>
                    </w:r>
                    <w:r w:rsidR="00F70518" w:rsidRPr="00043E12">
                      <w:rPr>
                        <w:i/>
                        <w:iCs/>
                        <w:sz w:val="18"/>
                        <w:szCs w:val="18"/>
                      </w:rPr>
                      <w:t>, 20</w:t>
                    </w:r>
                    <w:r w:rsidR="00F70518">
                      <w:rPr>
                        <w:i/>
                        <w:iCs/>
                        <w:sz w:val="18"/>
                        <w:szCs w:val="18"/>
                      </w:rPr>
                      <w:t>1</w:t>
                    </w:r>
                    <w:r w:rsidR="00646C1C">
                      <w:rPr>
                        <w:i/>
                        <w:iCs/>
                        <w:sz w:val="18"/>
                        <w:szCs w:val="18"/>
                      </w:rPr>
                      <w:t>9</w:t>
                    </w:r>
                    <w:r w:rsidR="00F70518"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</w:t>
                    </w:r>
                    <w:r w:rsidR="00F70518">
                      <w:rPr>
                        <w:i/>
                        <w:iCs/>
                        <w:sz w:val="18"/>
                        <w:szCs w:val="18"/>
                      </w:rPr>
                      <w:t>J</w:t>
                    </w:r>
                    <w:r w:rsidR="00646C1C">
                      <w:rPr>
                        <w:i/>
                        <w:iCs/>
                        <w:sz w:val="18"/>
                        <w:szCs w:val="18"/>
                      </w:rPr>
                      <w:t>ul</w:t>
                    </w:r>
                    <w:r w:rsidR="00F70518" w:rsidRPr="00043E12">
                      <w:rPr>
                        <w:i/>
                        <w:iCs/>
                        <w:sz w:val="18"/>
                        <w:szCs w:val="18"/>
                      </w:rPr>
                      <w:t>, 201</w:t>
                    </w:r>
                    <w:r w:rsidR="00F70518">
                      <w:rPr>
                        <w:i/>
                        <w:iCs/>
                        <w:sz w:val="18"/>
                        <w:szCs w:val="18"/>
                      </w:rPr>
                      <w:t>9</w:t>
                    </w:r>
                  </w:p>
                  <w:p w14:paraId="3BECCDAD" w14:textId="0BCE469B" w:rsidR="00F70518" w:rsidRDefault="006F3376" w:rsidP="00651D10">
                    <w:pPr>
                      <w:pStyle w:val="ResumeText"/>
                    </w:pPr>
                    <w:r>
                      <w:t>Here I</w:t>
                    </w:r>
                    <w:r w:rsidR="00A16A96">
                      <w:t xml:space="preserve"> </w:t>
                    </w:r>
                    <w:r w:rsidR="000C27F6">
                      <w:t>work</w:t>
                    </w:r>
                    <w:r w:rsidR="00A16A96">
                      <w:t>ed</w:t>
                    </w:r>
                    <w:r w:rsidR="000C27F6">
                      <w:t xml:space="preserve"> with</w:t>
                    </w:r>
                    <w:r w:rsidR="00F70518">
                      <w:t xml:space="preserve"> </w:t>
                    </w:r>
                    <w:r w:rsidR="00E12D5F" w:rsidRPr="00E12D5F">
                      <w:t>Magento</w:t>
                    </w:r>
                    <w:r w:rsidR="00AC38FA">
                      <w:t>,</w:t>
                    </w:r>
                    <w:r w:rsidR="00E12D5F" w:rsidRPr="00E12D5F">
                      <w:t xml:space="preserve"> Unbounce, Bootstrap, </w:t>
                    </w:r>
                    <w:r w:rsidR="00B232DC">
                      <w:t xml:space="preserve">Landing pages </w:t>
                    </w:r>
                    <w:r w:rsidR="00E12D5F" w:rsidRPr="00E12D5F">
                      <w:t xml:space="preserve">Console Errors, </w:t>
                    </w:r>
                    <w:r w:rsidR="00FC4643">
                      <w:t>T</w:t>
                    </w:r>
                    <w:r w:rsidR="00E12D5F" w:rsidRPr="00E12D5F">
                      <w:t xml:space="preserve">roubleshooting, </w:t>
                    </w:r>
                    <w:r w:rsidR="005D2297" w:rsidRPr="00E12D5F">
                      <w:t>jQuery</w:t>
                    </w:r>
                    <w:r w:rsidR="00E12D5F" w:rsidRPr="00E12D5F">
                      <w:t>, JS, Schema</w:t>
                    </w:r>
                    <w:r w:rsidR="00FC4643">
                      <w:t xml:space="preserve"> Errors</w:t>
                    </w:r>
                    <w:r w:rsidR="00E12D5F" w:rsidRPr="00E12D5F">
                      <w:t xml:space="preserve">, Designing, Optimizing Performance </w:t>
                    </w:r>
                    <w:r w:rsidR="008F396F">
                      <w:t>etc. with the senior team</w:t>
                    </w:r>
                    <w:r w:rsidR="00590579">
                      <w:t xml:space="preserve"> members</w:t>
                    </w:r>
                    <w:r w:rsidR="008F396F">
                      <w:t>.</w:t>
                    </w:r>
                    <w:r w:rsidR="0038570B">
                      <w:t xml:space="preserve"> I experienced some new things such as, Jira, Zoom Meeting, Daily Scrum, Reporting, Progress etc.</w:t>
                    </w:r>
                  </w:p>
                </w:sdtContent>
              </w:sdt>
              <w:p w14:paraId="74B06E0A" w14:textId="3837707A" w:rsidR="002B2966" w:rsidRDefault="002B2966" w:rsidP="002B2966"/>
              <w:p w14:paraId="41E2CB6A" w14:textId="34A28C35" w:rsidR="002B2966" w:rsidRDefault="002B2966" w:rsidP="002B2966"/>
              <w:p w14:paraId="5AE999E7" w14:textId="77777777" w:rsidR="002B2966" w:rsidRDefault="002B2966" w:rsidP="002B2966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55604110"/>
                  <w:placeholder>
                    <w:docPart w:val="EDB7B660F04E4FF5B158F13354814CDD"/>
                  </w:placeholder>
                  <w15:repeatingSectionItem/>
                </w:sdtPr>
                <w:sdtEndPr/>
                <w:sdtContent>
                  <w:p w14:paraId="031A385D" w14:textId="77777777" w:rsidR="005F31A4" w:rsidRDefault="005F31A4" w:rsidP="005F31A4">
                    <w:pPr>
                      <w:pStyle w:val="Heading2"/>
                    </w:pPr>
                    <w:r w:rsidRPr="00E97038">
                      <w:t>Minibig Technologies</w:t>
                    </w:r>
                  </w:p>
                  <w:p w14:paraId="1FF10767" w14:textId="77777777" w:rsidR="005F31A4" w:rsidRDefault="005F31A4" w:rsidP="005F31A4">
                    <w:pPr>
                      <w:pStyle w:val="ResumeText"/>
                    </w:pPr>
                    <w:r>
                      <w:rPr>
                        <w:b/>
                        <w:bCs/>
                        <w:color w:val="0F6FC6" w:themeColor="accent1"/>
                      </w:rPr>
                      <w:t xml:space="preserve">Frontend Developer </w:t>
                    </w:r>
                    <w:r>
                      <w:t xml:space="preserve">- 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Oct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>, 20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16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Jan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>, 201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9</w:t>
                    </w:r>
                  </w:p>
                  <w:p w14:paraId="7CB5B60F" w14:textId="0C85A899" w:rsidR="005F31A4" w:rsidRDefault="005F31A4" w:rsidP="005F31A4">
                    <w:pPr>
                      <w:pStyle w:val="ResumeText"/>
                    </w:pPr>
                    <w:r>
                      <w:t>Here in MiniBig I performed</w:t>
                    </w:r>
                    <w:r w:rsidRPr="00542BC3">
                      <w:t>:</w:t>
                    </w:r>
                    <w:r>
                      <w:t xml:space="preserve"> PSD to HTML, UI &amp; X, I have experienced Frontend very well, learned the </w:t>
                    </w:r>
                    <w:r w:rsidRPr="00E91115">
                      <w:t>fundamental rules and principles</w:t>
                    </w:r>
                    <w:r>
                      <w:t xml:space="preserve"> for t</w:t>
                    </w:r>
                    <w:r w:rsidRPr="00E91115">
                      <w:t xml:space="preserve">ypography, </w:t>
                    </w:r>
                    <w:r>
                      <w:t>f</w:t>
                    </w:r>
                    <w:r w:rsidRPr="00E91115">
                      <w:t xml:space="preserve">ont </w:t>
                    </w:r>
                    <w:r>
                      <w:t>f</w:t>
                    </w:r>
                    <w:r w:rsidRPr="00E91115">
                      <w:t>amilies,</w:t>
                    </w:r>
                    <w:r>
                      <w:t xml:space="preserve"> color scheme,</w:t>
                    </w:r>
                    <w:r w:rsidRPr="00E91115">
                      <w:t xml:space="preserve"> </w:t>
                    </w:r>
                    <w:r>
                      <w:t>r</w:t>
                    </w:r>
                    <w:r w:rsidRPr="00E91115">
                      <w:t xml:space="preserve">eadability, </w:t>
                    </w:r>
                    <w:r>
                      <w:t>minimal e</w:t>
                    </w:r>
                    <w:r w:rsidRPr="00E91115">
                      <w:t xml:space="preserve">ye </w:t>
                    </w:r>
                    <w:r>
                      <w:t>c</w:t>
                    </w:r>
                    <w:r w:rsidRPr="00E91115">
                      <w:t>atching SEO</w:t>
                    </w:r>
                    <w:r w:rsidR="00B46F78">
                      <w:t>, User &amp;</w:t>
                    </w:r>
                    <w:r w:rsidRPr="00E91115">
                      <w:t xml:space="preserve"> </w:t>
                    </w:r>
                    <w:r w:rsidR="00B46F78">
                      <w:t>M</w:t>
                    </w:r>
                    <w:r w:rsidRPr="00E91115">
                      <w:t>obile friendly</w:t>
                    </w:r>
                    <w:r>
                      <w:t xml:space="preserve">, any device </w:t>
                    </w:r>
                    <w:r w:rsidRPr="004B78D7">
                      <w:t xml:space="preserve">pixel to </w:t>
                    </w:r>
                    <w:r>
                      <w:t>p</w:t>
                    </w:r>
                    <w:r w:rsidRPr="004B78D7">
                      <w:t>ixel responsive</w:t>
                    </w:r>
                    <w:r>
                      <w:t xml:space="preserve"> and adoptive design to match the brand with </w:t>
                    </w:r>
                    <w:r w:rsidRPr="00E91115">
                      <w:t>clean committed code</w:t>
                    </w:r>
                    <w:r>
                      <w:t xml:space="preserve"> along-with cross browser capability plus variable base configured structure with Sass.</w:t>
                    </w:r>
                  </w:p>
                </w:sdtContent>
              </w:sdt>
              <w:p w14:paraId="0953D166" w14:textId="77777777" w:rsidR="00651D10" w:rsidRDefault="00651D1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b/>
                    <w:bCs/>
                    <w:caps/>
                  </w:rPr>
                  <w:id w:val="-190848736"/>
                  <w:placeholder>
                    <w:docPart w:val="34F0E31C49274290B38CD327F469E992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77A3105D" w14:textId="6D802DD0" w:rsidR="00A64BDD" w:rsidRDefault="006726B9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6726B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National Amour Security Consultant (NASC</w:t>
                    </w:r>
                    <w:r w:rsidR="00AF4EE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)</w:t>
                    </w:r>
                  </w:p>
                  <w:p w14:paraId="0968495E" w14:textId="06B60C7E" w:rsidR="00651D10" w:rsidRDefault="005314A1">
                    <w:pPr>
                      <w:pStyle w:val="ResumeText"/>
                    </w:pPr>
                    <w:r w:rsidRPr="005314A1">
                      <w:rPr>
                        <w:b/>
                        <w:bCs/>
                        <w:color w:val="0F6FC6" w:themeColor="accent1"/>
                      </w:rPr>
                      <w:t xml:space="preserve">Accountant </w:t>
                    </w:r>
                    <w:r w:rsidR="00651D10">
                      <w:t xml:space="preserve">- </w:t>
                    </w:r>
                    <w:r w:rsidR="00651D10" w:rsidRPr="00043E12">
                      <w:rPr>
                        <w:i/>
                        <w:iCs/>
                        <w:sz w:val="18"/>
                        <w:szCs w:val="18"/>
                      </w:rPr>
                      <w:t>Jan, 20</w:t>
                    </w:r>
                    <w:r w:rsidR="00C45240">
                      <w:rPr>
                        <w:i/>
                        <w:iCs/>
                        <w:sz w:val="18"/>
                        <w:szCs w:val="18"/>
                      </w:rPr>
                      <w:t>1</w:t>
                    </w:r>
                    <w:r w:rsidR="00B82300">
                      <w:rPr>
                        <w:i/>
                        <w:iCs/>
                        <w:sz w:val="18"/>
                        <w:szCs w:val="18"/>
                      </w:rPr>
                      <w:t>6</w:t>
                    </w:r>
                    <w:r w:rsidR="00651D10"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</w:t>
                    </w:r>
                    <w:r w:rsidR="00AE15C4">
                      <w:rPr>
                        <w:i/>
                        <w:iCs/>
                        <w:sz w:val="18"/>
                        <w:szCs w:val="18"/>
                      </w:rPr>
                      <w:t>Sep</w:t>
                    </w:r>
                    <w:r w:rsidR="00651D10" w:rsidRPr="00043E12">
                      <w:rPr>
                        <w:i/>
                        <w:iCs/>
                        <w:sz w:val="18"/>
                        <w:szCs w:val="18"/>
                      </w:rPr>
                      <w:t>, 201</w:t>
                    </w:r>
                    <w:r w:rsidR="00AE15C4">
                      <w:rPr>
                        <w:i/>
                        <w:iCs/>
                        <w:sz w:val="18"/>
                        <w:szCs w:val="18"/>
                      </w:rPr>
                      <w:t>6</w:t>
                    </w:r>
                  </w:p>
                  <w:p w14:paraId="03B2655B" w14:textId="2902BFDF" w:rsidR="0069154F" w:rsidRDefault="00715803" w:rsidP="00911BDE">
                    <w:pPr>
                      <w:pStyle w:val="ResumeText"/>
                    </w:pPr>
                    <w:r>
                      <w:t>Responsibilities:</w:t>
                    </w:r>
                    <w:r w:rsidR="006547EC">
                      <w:t xml:space="preserve"> </w:t>
                    </w:r>
                    <w:r w:rsidR="0066299D" w:rsidRPr="0066299D">
                      <w:t>Supplier &amp; Sub Contractor Invoices</w:t>
                    </w:r>
                    <w:r w:rsidR="0066299D">
                      <w:t xml:space="preserve">, </w:t>
                    </w:r>
                    <w:r w:rsidR="006547EC" w:rsidRPr="006547EC">
                      <w:t>Expenditures, Payroll, Out-standings</w:t>
                    </w:r>
                    <w:r w:rsidR="0066299D">
                      <w:t xml:space="preserve"> </w:t>
                    </w:r>
                    <w:r w:rsidR="006547EC" w:rsidRPr="006547EC">
                      <w:t xml:space="preserve">and Income Statements, Status </w:t>
                    </w:r>
                    <w:r w:rsidR="000D589C">
                      <w:t xml:space="preserve">and </w:t>
                    </w:r>
                    <w:r w:rsidR="00DB1794">
                      <w:t>P</w:t>
                    </w:r>
                    <w:r w:rsidR="000D589C">
                      <w:t xml:space="preserve">rogress </w:t>
                    </w:r>
                    <w:r w:rsidR="006547EC" w:rsidRPr="006547EC">
                      <w:t>Report etc.</w:t>
                    </w:r>
                  </w:p>
                </w:sdtContent>
              </w:sdt>
              <w:p w14:paraId="1CB5E53A" w14:textId="77777777" w:rsidR="005E4625" w:rsidRDefault="005E4625">
                <w:pPr>
                  <w:pStyle w:val="ResumeText"/>
                  <w:rPr>
                    <w:b/>
                    <w:bCs/>
                    <w:caps/>
                  </w:rPr>
                </w:pPr>
              </w:p>
              <w:sdt>
                <w:sdtPr>
                  <w:rPr>
                    <w:b/>
                    <w:bCs/>
                    <w:caps/>
                  </w:rPr>
                  <w:id w:val="69403926"/>
                  <w:placeholder>
                    <w:docPart w:val="B0CC3DC1DD1344D9A8405EE29380E61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32B0B000" w14:textId="5C03E6B0" w:rsidR="005E4625" w:rsidRDefault="005E4625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A64BDD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Quick &amp; Fast Cargo Service</w:t>
                    </w:r>
                  </w:p>
                  <w:p w14:paraId="3F5CCFE7" w14:textId="783BA1D9" w:rsidR="005E4625" w:rsidRDefault="005E4625">
                    <w:pPr>
                      <w:pStyle w:val="ResumeText"/>
                    </w:pPr>
                    <w:r>
                      <w:rPr>
                        <w:b/>
                        <w:bCs/>
                        <w:color w:val="0F6FC6" w:themeColor="accent1"/>
                      </w:rPr>
                      <w:t>Senior Clerk</w:t>
                    </w:r>
                    <w:r w:rsidRPr="004B2760">
                      <w:rPr>
                        <w:color w:val="0F6FC6" w:themeColor="accent1"/>
                      </w:rPr>
                      <w:t xml:space="preserve"> </w:t>
                    </w:r>
                    <w:r>
                      <w:t xml:space="preserve">- </w:t>
                    </w:r>
                    <w:r w:rsidR="004C5FE9">
                      <w:rPr>
                        <w:i/>
                        <w:iCs/>
                        <w:sz w:val="18"/>
                        <w:szCs w:val="18"/>
                      </w:rPr>
                      <w:t>Fab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>, 20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1</w:t>
                    </w:r>
                    <w:r w:rsidR="004C5FE9">
                      <w:rPr>
                        <w:i/>
                        <w:iCs/>
                        <w:sz w:val="18"/>
                        <w:szCs w:val="18"/>
                      </w:rPr>
                      <w:t>5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Dec, 201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5</w:t>
                    </w:r>
                  </w:p>
                  <w:p w14:paraId="66A0B64B" w14:textId="77777777" w:rsidR="005E4625" w:rsidRDefault="005E4625" w:rsidP="00651D10">
                    <w:pPr>
                      <w:pStyle w:val="ResumeText"/>
                    </w:pPr>
                    <w:r>
                      <w:t xml:space="preserve">Responsible for: </w:t>
                    </w:r>
                    <w:r w:rsidRPr="0069154F">
                      <w:t>Maintenance Operations (Custom Clearing &amp; Forwarding)</w:t>
                    </w:r>
                  </w:p>
                  <w:p w14:paraId="3E7E523C" w14:textId="77777777" w:rsidR="005E4625" w:rsidRDefault="005E4625" w:rsidP="00D945B8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280C9D">
                      <w:t>Creating, Modifying Good Declaration (GD)</w:t>
                    </w:r>
                  </w:p>
                  <w:p w14:paraId="0F258C5C" w14:textId="77777777" w:rsidR="005E4625" w:rsidRDefault="005E4625" w:rsidP="00D945B8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511814">
                      <w:t xml:space="preserve">Managing Web Based One Customs (WEBOC) System </w:t>
                    </w:r>
                    <w:r>
                      <w:t>online</w:t>
                    </w:r>
                  </w:p>
                  <w:p w14:paraId="2E86609E" w14:textId="77777777" w:rsidR="005E4625" w:rsidRDefault="005E4625" w:rsidP="00D945B8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Duty Calculation via </w:t>
                    </w:r>
                    <w:r w:rsidRPr="00DD6CA5">
                      <w:t>PCT (Pakistan Custom Tariff) Headings</w:t>
                    </w:r>
                  </w:p>
                </w:sdtContent>
              </w:sdt>
              <w:p w14:paraId="3A1D6A6A" w14:textId="77777777" w:rsidR="005872E3" w:rsidRDefault="005872E3">
                <w:pPr>
                  <w:pStyle w:val="ResumeText"/>
                  <w:rPr>
                    <w:b/>
                    <w:bCs/>
                    <w:caps/>
                  </w:rPr>
                </w:pPr>
              </w:p>
              <w:sdt>
                <w:sdtPr>
                  <w:rPr>
                    <w:b/>
                    <w:bCs/>
                    <w:caps/>
                  </w:rPr>
                  <w:id w:val="495385345"/>
                  <w:placeholder>
                    <w:docPart w:val="B795337E6FB9447DAEC8F117993A0439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610366AA" w14:textId="77945626" w:rsidR="005872E3" w:rsidRDefault="000F1B11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0F1B1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Etthehad </w:t>
                    </w:r>
                    <w:r w:rsidRPr="00375DC2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General</w:t>
                    </w:r>
                    <w:r w:rsidRPr="000F1B1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Hospital </w:t>
                    </w:r>
                    <w:r w:rsidR="005872E3" w:rsidRPr="00A64BDD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</w:t>
                    </w:r>
                  </w:p>
                  <w:p w14:paraId="5A866EC8" w14:textId="248BDADC" w:rsidR="005872E3" w:rsidRDefault="00E93B88">
                    <w:pPr>
                      <w:pStyle w:val="ResumeText"/>
                    </w:pPr>
                    <w:r w:rsidRPr="00E93B88">
                      <w:rPr>
                        <w:b/>
                        <w:bCs/>
                        <w:color w:val="0F6FC6" w:themeColor="accent1"/>
                      </w:rPr>
                      <w:t>Admin Incharge</w:t>
                    </w:r>
                    <w:r w:rsidR="005872E3" w:rsidRPr="004B2760">
                      <w:rPr>
                        <w:color w:val="0F6FC6" w:themeColor="accent1"/>
                      </w:rPr>
                      <w:t xml:space="preserve"> </w:t>
                    </w:r>
                    <w:r w:rsidR="005872E3">
                      <w:t xml:space="preserve">- </w:t>
                    </w:r>
                    <w:r w:rsidR="005872E3" w:rsidRPr="00043E12">
                      <w:rPr>
                        <w:i/>
                        <w:iCs/>
                        <w:sz w:val="18"/>
                        <w:szCs w:val="18"/>
                      </w:rPr>
                      <w:t>Jan, 20</w:t>
                    </w:r>
                    <w:r w:rsidR="00867E70">
                      <w:rPr>
                        <w:i/>
                        <w:iCs/>
                        <w:sz w:val="18"/>
                        <w:szCs w:val="18"/>
                      </w:rPr>
                      <w:t>12</w:t>
                    </w:r>
                    <w:r w:rsidR="005872E3" w:rsidRPr="00043E12">
                      <w:rPr>
                        <w:i/>
                        <w:iCs/>
                        <w:sz w:val="18"/>
                        <w:szCs w:val="18"/>
                      </w:rPr>
                      <w:t xml:space="preserve"> – Dec, 201</w:t>
                    </w:r>
                    <w:r w:rsidR="00867E70">
                      <w:rPr>
                        <w:i/>
                        <w:iCs/>
                        <w:sz w:val="18"/>
                        <w:szCs w:val="18"/>
                      </w:rPr>
                      <w:t>6</w:t>
                    </w:r>
                  </w:p>
                  <w:p w14:paraId="7254E57D" w14:textId="77777777" w:rsidR="005872E3" w:rsidRDefault="005872E3" w:rsidP="00651D10">
                    <w:pPr>
                      <w:pStyle w:val="ResumeText"/>
                    </w:pPr>
                    <w:r>
                      <w:t xml:space="preserve">Responsible for: </w:t>
                    </w:r>
                    <w:r w:rsidRPr="0069154F">
                      <w:t>Maintenance Operations (Custom Clearing &amp; Forwarding)</w:t>
                    </w:r>
                  </w:p>
                  <w:p w14:paraId="1161AE19" w14:textId="77777777" w:rsidR="00D34F1E" w:rsidRPr="00D34F1E" w:rsidRDefault="00D34F1E" w:rsidP="00D34F1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D34F1E">
                      <w:t xml:space="preserve">Hospital Management, Facilities, Budgeting </w:t>
                    </w:r>
                  </w:p>
                  <w:p w14:paraId="47352855" w14:textId="77777777" w:rsidR="00DE1DA5" w:rsidRDefault="00D34F1E" w:rsidP="00DE1DA5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D34F1E">
                      <w:t>Explanation for Expenditure</w:t>
                    </w:r>
                  </w:p>
                  <w:p w14:paraId="24A0E98F" w14:textId="260ACB01" w:rsidR="00AF6368" w:rsidRPr="00AF6368" w:rsidRDefault="00DE1DA5" w:rsidP="00DE1DA5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AF6368">
                      <w:t>Equipment Management</w:t>
                    </w:r>
                  </w:p>
                </w:sdtContent>
              </w:sdt>
              <w:p w14:paraId="24FB6409" w14:textId="77777777" w:rsidR="00DE1DA5" w:rsidRDefault="00DE1DA5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53662648"/>
                  <w:placeholder>
                    <w:docPart w:val="9E48C5159F9D41D2B92DA6B1E0005D60"/>
                  </w:placeholder>
                  <w15:repeatingSectionItem/>
                </w:sdtPr>
                <w:sdtEndPr/>
                <w:sdtContent>
                  <w:p w14:paraId="55343FC8" w14:textId="071AAA14" w:rsidR="00351B8C" w:rsidRDefault="00351B8C">
                    <w:pPr>
                      <w:pStyle w:val="Heading2"/>
                    </w:pPr>
                    <w:r w:rsidRPr="0039789A">
                      <w:t xml:space="preserve">FRONTIER </w:t>
                    </w:r>
                    <w:r w:rsidRPr="00375DC2">
                      <w:t>CONSTABULARY</w:t>
                    </w:r>
                    <w:r w:rsidRPr="0039789A">
                      <w:t xml:space="preserve"> FOUNDATION SECURITY SERVICES (FCFSS)</w:t>
                    </w:r>
                  </w:p>
                  <w:p w14:paraId="507FAD41" w14:textId="77777777" w:rsidR="00351B8C" w:rsidRDefault="00351B8C">
                    <w:pPr>
                      <w:pStyle w:val="ResumeText"/>
                    </w:pPr>
                    <w:r w:rsidRPr="004B2760">
                      <w:rPr>
                        <w:b/>
                        <w:bCs/>
                        <w:color w:val="0F6FC6" w:themeColor="accent1"/>
                      </w:rPr>
                      <w:t>Computer Operator</w:t>
                    </w:r>
                    <w:r w:rsidRPr="004B2760">
                      <w:rPr>
                        <w:color w:val="0F6FC6" w:themeColor="accent1"/>
                      </w:rPr>
                      <w:t xml:space="preserve"> </w:t>
                    </w:r>
                    <w:r>
                      <w:t xml:space="preserve">- </w:t>
                    </w:r>
                    <w:r w:rsidRPr="00043E12">
                      <w:rPr>
                        <w:i/>
                        <w:iCs/>
                        <w:sz w:val="18"/>
                        <w:szCs w:val="18"/>
                      </w:rPr>
                      <w:t>Jan, 2007 – Dec, 2012</w:t>
                    </w:r>
                  </w:p>
                  <w:p w14:paraId="6E13CACF" w14:textId="77777777" w:rsidR="00BA56D5" w:rsidRDefault="00351B8C" w:rsidP="00651D10">
                    <w:pPr>
                      <w:pStyle w:val="ResumeText"/>
                    </w:pPr>
                    <w:r w:rsidRPr="00690AAC">
                      <w:t>Well Maintained</w:t>
                    </w:r>
                    <w:r w:rsidRPr="00542BC3">
                      <w:t>:</w:t>
                    </w:r>
                    <w:r>
                      <w:t xml:space="preserve"> </w:t>
                    </w:r>
                    <w:r w:rsidRPr="004463A0">
                      <w:t xml:space="preserve">Expenditures, Payroll, out standings, Invoices </w:t>
                    </w:r>
                    <w:r>
                      <w:t>&amp;</w:t>
                    </w:r>
                    <w:r w:rsidRPr="004463A0">
                      <w:t xml:space="preserve"> Income Statements also Daily, Weekly, Monthly Status (Progress Report) etc.</w:t>
                    </w:r>
                  </w:p>
                </w:sdtContent>
              </w:sdt>
            </w:sdtContent>
          </w:sdt>
          <w:p w14:paraId="1D1B2666" w14:textId="77777777" w:rsidR="007567A6" w:rsidRDefault="007567A6" w:rsidP="00E40455">
            <w:pPr>
              <w:tabs>
                <w:tab w:val="left" w:pos="6996"/>
                <w:tab w:val="right" w:pos="7830"/>
              </w:tabs>
            </w:pPr>
          </w:p>
          <w:p w14:paraId="5E656ECC" w14:textId="77777777" w:rsidR="007567A6" w:rsidRDefault="007567A6" w:rsidP="00E40455">
            <w:pPr>
              <w:tabs>
                <w:tab w:val="left" w:pos="6996"/>
                <w:tab w:val="right" w:pos="7830"/>
              </w:tabs>
            </w:pPr>
          </w:p>
          <w:p w14:paraId="7ECC2C46" w14:textId="77777777" w:rsidR="007567A6" w:rsidRDefault="007567A6" w:rsidP="00E40455">
            <w:pPr>
              <w:tabs>
                <w:tab w:val="left" w:pos="6996"/>
                <w:tab w:val="right" w:pos="7830"/>
              </w:tabs>
            </w:pPr>
          </w:p>
          <w:p w14:paraId="0AECB14C" w14:textId="77777777" w:rsidR="007567A6" w:rsidRDefault="007567A6" w:rsidP="00E40455">
            <w:pPr>
              <w:tabs>
                <w:tab w:val="left" w:pos="6996"/>
                <w:tab w:val="right" w:pos="7830"/>
              </w:tabs>
            </w:pPr>
          </w:p>
          <w:p w14:paraId="40CFE9D6" w14:textId="55D78D60" w:rsidR="00590579" w:rsidRPr="00590579" w:rsidRDefault="00590579" w:rsidP="00E40455">
            <w:pPr>
              <w:tabs>
                <w:tab w:val="left" w:pos="6996"/>
                <w:tab w:val="right" w:pos="7830"/>
              </w:tabs>
            </w:pPr>
          </w:p>
        </w:tc>
      </w:tr>
      <w:tr w:rsidR="00BA56D5" w14:paraId="2A9679B0" w14:textId="77777777" w:rsidTr="000766D2">
        <w:tc>
          <w:tcPr>
            <w:tcW w:w="1778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6087DF8E" w14:textId="021ACF08" w:rsidR="00BA56D5" w:rsidRDefault="008F7017">
            <w:pPr>
              <w:pStyle w:val="Heading1"/>
            </w:pPr>
            <w:r w:rsidRPr="008F69B2">
              <w:rPr>
                <w:color w:val="0F6FC6" w:themeColor="accent1"/>
              </w:rPr>
              <w:lastRenderedPageBreak/>
              <w:t>Educatio</w:t>
            </w:r>
            <w:r w:rsidR="007567A6" w:rsidRPr="008F69B2">
              <w:rPr>
                <w:color w:val="0F6FC6" w:themeColor="accent1"/>
              </w:rPr>
              <w:t>N</w:t>
            </w:r>
            <w:r w:rsidR="007567A6">
              <w:t xml:space="preserve"> </w:t>
            </w:r>
            <w:r w:rsidR="007567A6" w:rsidRPr="008F69B2">
              <w:rPr>
                <w:color w:val="0F6FC6" w:themeColor="accent1"/>
              </w:rPr>
              <w:t>Certification</w:t>
            </w:r>
          </w:p>
        </w:tc>
        <w:tc>
          <w:tcPr>
            <w:tcW w:w="472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p w14:paraId="5798380F" w14:textId="546DAE26" w:rsidR="00BA56D5" w:rsidRDefault="00BA56D5"/>
        </w:tc>
        <w:tc>
          <w:tcPr>
            <w:tcW w:w="7830" w:type="dxa"/>
            <w:tcBorders>
              <w:top w:val="single" w:sz="4" w:space="0" w:color="0F6FC6" w:themeColor="accent1"/>
              <w:bottom w:val="single" w:sz="4" w:space="0" w:color="0F6FC6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6F41D93B1A94B9093FD1EDB2B4A4279"/>
                  </w:placeholder>
                  <w15:repeatingSectionItem/>
                </w:sdtPr>
                <w:sdtEndPr/>
                <w:sdtContent>
                  <w:p w14:paraId="2C7263E9" w14:textId="77777777" w:rsidR="007567A6" w:rsidRDefault="007567A6" w:rsidP="007567A6">
                    <w:pPr>
                      <w:pStyle w:val="Heading2"/>
                    </w:pPr>
                    <w:r>
                      <w:t xml:space="preserve">B.S.C.S – Dadaboy </w:t>
                    </w:r>
                    <w:r w:rsidRPr="00375DC2">
                      <w:t>institute</w:t>
                    </w:r>
                    <w:r>
                      <w:t xml:space="preserve"> of higher education (dihe) – 2020</w:t>
                    </w:r>
                  </w:p>
                  <w:p w14:paraId="3B6F9EA3" w14:textId="119FE38B" w:rsidR="007567A6" w:rsidRDefault="00D522A2" w:rsidP="007567A6">
                    <w:r>
                      <w:t>Not clear</w:t>
                    </w:r>
                    <w:r w:rsidR="007567A6">
                      <w:t>,</w:t>
                    </w:r>
                    <w:r>
                      <w:t xml:space="preserve"> </w:t>
                    </w:r>
                    <w:r w:rsidR="007567A6">
                      <w:t>3 subjects remain.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6F41D93B1A94B9093FD1EDB2B4A4279"/>
                  </w:placeholder>
                  <w15:repeatingSectionItem/>
                </w:sdtPr>
                <w:sdtEndPr/>
                <w:sdtContent>
                  <w:p w14:paraId="4425A782" w14:textId="32261C37" w:rsidR="007567A6" w:rsidRDefault="007567A6" w:rsidP="007567A6">
                    <w:pPr>
                      <w:pStyle w:val="Heading2"/>
                    </w:pPr>
                    <w:r>
                      <w:t xml:space="preserve">ACCP – </w:t>
                    </w:r>
                    <w:r w:rsidR="00B976DF" w:rsidRPr="00375DC2">
                      <w:t>APTECH</w:t>
                    </w:r>
                    <w:r w:rsidR="00B976DF">
                      <w:t xml:space="preserve"> –</w:t>
                    </w:r>
                    <w:r>
                      <w:t xml:space="preserve"> 2015</w:t>
                    </w:r>
                  </w:p>
                  <w:p w14:paraId="73980D53" w14:textId="0EDBCBEE" w:rsidR="007567A6" w:rsidRDefault="00C3691B" w:rsidP="007567A6">
                    <w:r>
                      <w:t>2</w:t>
                    </w:r>
                    <w:r w:rsidRPr="00C3691B">
                      <w:rPr>
                        <w:vertAlign w:val="superscript"/>
                      </w:rPr>
                      <w:t>nd</w:t>
                    </w:r>
                    <w:r>
                      <w:t xml:space="preserve"> Division in Advance Diploma in Software Engineering (ADSC)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3791310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850903439"/>
                  <w:placeholder>
                    <w:docPart w:val="46A3E9E029724833B86D48D673B73E2A"/>
                  </w:placeholder>
                  <w15:repeatingSectionItem/>
                </w:sdtPr>
                <w:sdtEndPr/>
                <w:sdtContent>
                  <w:p w14:paraId="0B342FD0" w14:textId="6B6549A8" w:rsidR="007567A6" w:rsidRDefault="007567A6" w:rsidP="00067DEA">
                    <w:pPr>
                      <w:pStyle w:val="Heading2"/>
                    </w:pPr>
                    <w:r>
                      <w:t>F.A – inter board of karachi – 2010</w:t>
                    </w:r>
                  </w:p>
                  <w:p w14:paraId="6C1AEDD7" w14:textId="53C68278" w:rsidR="007567A6" w:rsidRDefault="007567A6" w:rsidP="007567A6">
                    <w:r>
                      <w:t>Grade</w:t>
                    </w:r>
                    <w:r w:rsidR="00197797">
                      <w:t xml:space="preserve"> - B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78872707"/>
                  <w:placeholder>
                    <w:docPart w:val="4A6B83F0E7D1448F898A15CAD12F80C2"/>
                  </w:placeholder>
                  <w15:repeatingSectionItem/>
                </w:sdtPr>
                <w:sdtEndPr/>
                <w:sdtContent>
                  <w:p w14:paraId="02940859" w14:textId="01F6E517" w:rsidR="00067DEA" w:rsidRDefault="00067DEA" w:rsidP="00067DEA">
                    <w:pPr>
                      <w:pStyle w:val="Heading2"/>
                    </w:pPr>
                    <w:r>
                      <w:t xml:space="preserve">MS office – </w:t>
                    </w:r>
                    <w:r w:rsidRPr="00375DC2">
                      <w:rPr>
                        <w:rFonts w:ascii="Open Sans" w:hAnsi="Open Sans" w:cs="Open Sans"/>
                        <w:sz w:val="18"/>
                      </w:rPr>
                      <w:t>Microsoft</w:t>
                    </w:r>
                    <w:r>
                      <w:rPr>
                        <w:rFonts w:ascii="Open Sans" w:hAnsi="Open Sans" w:cs="Open Sans"/>
                        <w:color w:val="000000"/>
                        <w:sz w:val="18"/>
                      </w:rPr>
                      <w:t xml:space="preserve"> </w:t>
                    </w:r>
                    <w:r w:rsidRPr="00375DC2">
                      <w:rPr>
                        <w:rFonts w:ascii="Open Sans" w:hAnsi="Open Sans" w:cs="Open Sans"/>
                        <w:sz w:val="18"/>
                      </w:rPr>
                      <w:t>online</w:t>
                    </w:r>
                    <w:r>
                      <w:t xml:space="preserve"> – 2010</w:t>
                    </w:r>
                  </w:p>
                  <w:p w14:paraId="0410FF4D" w14:textId="0489E4D6" w:rsidR="00067DEA" w:rsidRDefault="00C209EC" w:rsidP="007567A6">
                    <w:r>
                      <w:t>Via Silverlight</w:t>
                    </w:r>
                    <w:r w:rsidR="00F97F50">
                      <w:t xml:space="preserve"> Online Training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84535119"/>
                  <w:placeholder>
                    <w:docPart w:val="53C2BEE91E2D438285BBE1C946017918"/>
                  </w:placeholder>
                  <w15:repeatingSectionItem/>
                </w:sdtPr>
                <w:sdtEndPr/>
                <w:sdtContent>
                  <w:p w14:paraId="6046ACC0" w14:textId="7A488465" w:rsidR="00C209EC" w:rsidRDefault="002E2529" w:rsidP="00067DEA">
                    <w:pPr>
                      <w:pStyle w:val="Heading2"/>
                    </w:pPr>
                    <w:r>
                      <w:t>IT</w:t>
                    </w:r>
                    <w:r w:rsidR="00C209EC">
                      <w:t xml:space="preserve"> </w:t>
                    </w:r>
                    <w:r>
                      <w:t xml:space="preserve">hardware </w:t>
                    </w:r>
                    <w:r w:rsidR="00C209EC">
                      <w:t xml:space="preserve">– </w:t>
                    </w:r>
                    <w:r w:rsidRPr="00375DC2">
                      <w:t>technocity</w:t>
                    </w:r>
                    <w:r w:rsidR="00C209EC">
                      <w:t xml:space="preserve"> – 20</w:t>
                    </w:r>
                    <w:r>
                      <w:t>05</w:t>
                    </w:r>
                  </w:p>
                  <w:p w14:paraId="125E263B" w14:textId="6675143D" w:rsidR="00C209EC" w:rsidRDefault="007A16DB" w:rsidP="007567A6">
                    <w:r w:rsidRPr="00290DD3">
                      <w:rPr>
                        <w:rFonts w:ascii="Open Sans" w:hAnsi="Open Sans" w:cs="Open Sans"/>
                        <w:color w:val="000000"/>
                        <w:sz w:val="18"/>
                      </w:rPr>
                      <w:t xml:space="preserve">Hardware Training, Repairing, Diagnosing Faults </w:t>
                    </w:r>
                    <w:r>
                      <w:rPr>
                        <w:rFonts w:ascii="Open Sans" w:hAnsi="Open Sans" w:cs="Open Sans"/>
                        <w:color w:val="000000"/>
                        <w:sz w:val="18"/>
                      </w:rPr>
                      <w:t>and Fixing, Data Recovery</w:t>
                    </w:r>
                  </w:p>
                </w:sdtContent>
              </w:sdt>
            </w:sdtContent>
          </w:sdt>
          <w:p w14:paraId="13727F9E" w14:textId="14F8EB95" w:rsidR="00BA56D5" w:rsidRDefault="00BA56D5"/>
        </w:tc>
      </w:tr>
      <w:tr w:rsidR="00BA56D5" w14:paraId="3DC51865" w14:textId="77777777" w:rsidTr="000766D2">
        <w:tc>
          <w:tcPr>
            <w:tcW w:w="1778" w:type="dxa"/>
            <w:tcBorders>
              <w:top w:val="single" w:sz="4" w:space="0" w:color="0F6FC6" w:themeColor="accent1"/>
              <w:bottom w:val="nil"/>
            </w:tcBorders>
          </w:tcPr>
          <w:p w14:paraId="69C70BA2" w14:textId="27B97E7E" w:rsidR="00BA56D5" w:rsidRDefault="003724FC">
            <w:pPr>
              <w:pStyle w:val="Heading1"/>
            </w:pPr>
            <w:r w:rsidRPr="008F69B2">
              <w:rPr>
                <w:color w:val="0F6FC6" w:themeColor="accent1"/>
              </w:rPr>
              <w:t>languag</w:t>
            </w:r>
            <w:r w:rsidR="009C26DE" w:rsidRPr="008F69B2">
              <w:rPr>
                <w:color w:val="0F6FC6" w:themeColor="accent1"/>
              </w:rPr>
              <w:t>e</w:t>
            </w:r>
            <w:r w:rsidR="009C26DE">
              <w:t xml:space="preserve"> </w:t>
            </w:r>
            <w:r w:rsidR="009C26DE" w:rsidRPr="008F69B2">
              <w:rPr>
                <w:color w:val="0F6FC6" w:themeColor="accent1"/>
              </w:rPr>
              <w:t>references</w:t>
            </w:r>
          </w:p>
        </w:tc>
        <w:tc>
          <w:tcPr>
            <w:tcW w:w="472" w:type="dxa"/>
            <w:tcBorders>
              <w:top w:val="single" w:sz="4" w:space="0" w:color="0F6FC6" w:themeColor="accent1"/>
              <w:bottom w:val="nil"/>
            </w:tcBorders>
          </w:tcPr>
          <w:p w14:paraId="1416369F" w14:textId="28FF04CF" w:rsidR="00BA56D5" w:rsidRDefault="00BA56D5"/>
        </w:tc>
        <w:tc>
          <w:tcPr>
            <w:tcW w:w="7830" w:type="dxa"/>
            <w:tcBorders>
              <w:top w:val="single" w:sz="4" w:space="0" w:color="0F6FC6" w:themeColor="accent1"/>
              <w:bottom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9361679"/>
                  <w:placeholder>
                    <w:docPart w:val="F9426088421E4899BEE22E61CCE3D6BE"/>
                  </w:placeholder>
                  <w15:color w:val="C0C0C0"/>
                  <w15:repeatingSectionItem/>
                </w:sdtPr>
                <w:sdtEndPr/>
                <w:sdtContent>
                  <w:p w14:paraId="4B04D440" w14:textId="5EE00D14" w:rsidR="009C26DE" w:rsidRPr="003724FC" w:rsidRDefault="009C26DE" w:rsidP="009C26D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 xml:space="preserve">eNGLISH, URDU – </w:t>
                    </w:r>
                    <w:r w:rsidRPr="00375DC2">
                      <w:t>HINDI</w:t>
                    </w:r>
                    <w:r>
                      <w:t>, PASHTO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p w14:paraId="3D7E9FCC" w14:textId="1F76FB78" w:rsidR="003724FC" w:rsidRPr="003724FC" w:rsidRDefault="009C26DE" w:rsidP="009C26DE">
                    <w:r w:rsidRPr="009C26DE">
                      <w:rPr>
                        <w:rFonts w:ascii="Open Sans" w:hAnsi="Open Sans" w:cs="Open Sans"/>
                        <w:color w:val="000000"/>
                        <w:sz w:val="18"/>
                      </w:rPr>
                      <w:t xml:space="preserve">Available </w:t>
                    </w:r>
                    <w:r w:rsidR="00445C8C">
                      <w:rPr>
                        <w:rFonts w:ascii="Open Sans" w:hAnsi="Open Sans" w:cs="Open Sans"/>
                        <w:color w:val="000000"/>
                        <w:sz w:val="18"/>
                      </w:rPr>
                      <w:t xml:space="preserve">all </w:t>
                    </w:r>
                    <w:bookmarkStart w:id="0" w:name="_GoBack"/>
                    <w:bookmarkEnd w:id="0"/>
                    <w:r w:rsidR="00445C8C">
                      <w:rPr>
                        <w:rFonts w:ascii="Open Sans" w:hAnsi="Open Sans" w:cs="Open Sans"/>
                        <w:color w:val="000000"/>
                        <w:sz w:val="18"/>
                      </w:rPr>
                      <w:t>r</w:t>
                    </w:r>
                    <w:r w:rsidRPr="009C26DE">
                      <w:rPr>
                        <w:rFonts w:ascii="Open Sans" w:hAnsi="Open Sans" w:cs="Open Sans"/>
                        <w:color w:val="000000"/>
                        <w:sz w:val="18"/>
                      </w:rPr>
                      <w:t>eferences will be presented on request</w:t>
                    </w:r>
                  </w:p>
                </w:sdtContent>
              </w:sdt>
            </w:sdtContent>
          </w:sdt>
        </w:tc>
      </w:tr>
    </w:tbl>
    <w:p w14:paraId="4D45B8E0" w14:textId="5B81735D" w:rsidR="00BA56D5" w:rsidRDefault="00BA56D5" w:rsidP="009C26DE"/>
    <w:sectPr w:rsidR="00BA56D5" w:rsidSect="00BF0C43">
      <w:footerReference w:type="even" r:id="rId11"/>
      <w:footerReference w:type="defaul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E7B6" w14:textId="77777777" w:rsidR="00036A14" w:rsidRDefault="00036A14">
      <w:pPr>
        <w:spacing w:before="0" w:after="0" w:line="240" w:lineRule="auto"/>
      </w:pPr>
      <w:r>
        <w:separator/>
      </w:r>
    </w:p>
  </w:endnote>
  <w:endnote w:type="continuationSeparator" w:id="0">
    <w:p w14:paraId="10C66F05" w14:textId="77777777" w:rsidR="00036A14" w:rsidRDefault="00036A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2FE5" w14:textId="65EE349B" w:rsidR="00BF0C43" w:rsidRDefault="00BF0C43">
    <w:pPr>
      <w:pStyle w:val="Footer"/>
    </w:pPr>
    <w:r>
      <w:t>Page 2</w:t>
    </w:r>
    <w:r w:rsidR="009832F0">
      <w:t xml:space="preserve"> </w:t>
    </w:r>
    <w:r w:rsidR="00C95A67">
      <w:t>of</w:t>
    </w:r>
    <w:r w:rsidR="009832F0">
      <w:t xml:space="preserve"> 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44"/>
      <w:gridCol w:w="5036"/>
    </w:tblGrid>
    <w:tr w:rsidR="00BA56D5" w14:paraId="5C19FA00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1A61D2F1" w14:textId="066D6EFE" w:rsidR="00BA56D5" w:rsidRDefault="008F7017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 w:rsidR="009832F0">
            <w:t xml:space="preserve"> </w:t>
          </w:r>
          <w:r w:rsidR="00C95A67">
            <w:t>of</w:t>
          </w:r>
          <w:r w:rsidR="009832F0">
            <w:t xml:space="preserve"> 3</w:t>
          </w:r>
        </w:p>
      </w:tc>
      <w:tc>
        <w:tcPr>
          <w:tcW w:w="5148" w:type="dxa"/>
        </w:tcPr>
        <w:p w14:paraId="35E638B3" w14:textId="183CE394" w:rsidR="00BA56D5" w:rsidRDefault="00BA56D5" w:rsidP="00E4045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B98BD12" w14:textId="77777777" w:rsidR="00BA56D5" w:rsidRDefault="00BA5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9D34E" w14:textId="14142CED" w:rsidR="009832F0" w:rsidRDefault="00BF0C43">
    <w:pPr>
      <w:pStyle w:val="Footer"/>
    </w:pPr>
    <w:r>
      <w:t xml:space="preserve">Page </w:t>
    </w:r>
    <w:r w:rsidR="009832F0">
      <w:t xml:space="preserve">1 </w:t>
    </w:r>
    <w:r w:rsidR="00C95A67">
      <w:t>of</w:t>
    </w:r>
    <w:r w:rsidR="009832F0">
      <w:t xml:space="preserve">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29D5A" w14:textId="77777777" w:rsidR="00036A14" w:rsidRDefault="00036A14">
      <w:pPr>
        <w:spacing w:before="0" w:after="0" w:line="240" w:lineRule="auto"/>
      </w:pPr>
      <w:r>
        <w:separator/>
      </w:r>
    </w:p>
  </w:footnote>
  <w:footnote w:type="continuationSeparator" w:id="0">
    <w:p w14:paraId="758F96F3" w14:textId="77777777" w:rsidR="00036A14" w:rsidRDefault="00036A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63E38"/>
    <w:multiLevelType w:val="hybridMultilevel"/>
    <w:tmpl w:val="3AE4C0F8"/>
    <w:lvl w:ilvl="0" w:tplc="7ED8850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3BF4"/>
    <w:multiLevelType w:val="hybridMultilevel"/>
    <w:tmpl w:val="5B7C191E"/>
    <w:lvl w:ilvl="0" w:tplc="7ED8850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06D76"/>
    <w:multiLevelType w:val="hybridMultilevel"/>
    <w:tmpl w:val="7E04EA6C"/>
    <w:lvl w:ilvl="0" w:tplc="7ED8850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83"/>
    <w:rsid w:val="00036A14"/>
    <w:rsid w:val="00043E12"/>
    <w:rsid w:val="00067DEA"/>
    <w:rsid w:val="00071DE1"/>
    <w:rsid w:val="000766D2"/>
    <w:rsid w:val="00077B3F"/>
    <w:rsid w:val="0008629A"/>
    <w:rsid w:val="000979FB"/>
    <w:rsid w:val="000A6592"/>
    <w:rsid w:val="000B2372"/>
    <w:rsid w:val="000B77B7"/>
    <w:rsid w:val="000C06FC"/>
    <w:rsid w:val="000C27F6"/>
    <w:rsid w:val="000D0F2C"/>
    <w:rsid w:val="000D589C"/>
    <w:rsid w:val="000F1B11"/>
    <w:rsid w:val="001025E2"/>
    <w:rsid w:val="00105EF4"/>
    <w:rsid w:val="0013264D"/>
    <w:rsid w:val="00133FD4"/>
    <w:rsid w:val="001855E1"/>
    <w:rsid w:val="00190CF2"/>
    <w:rsid w:val="00197797"/>
    <w:rsid w:val="00197BFC"/>
    <w:rsid w:val="001B3DD7"/>
    <w:rsid w:val="001D0F56"/>
    <w:rsid w:val="001E1846"/>
    <w:rsid w:val="001E2A41"/>
    <w:rsid w:val="001F4EF2"/>
    <w:rsid w:val="00200450"/>
    <w:rsid w:val="002027BA"/>
    <w:rsid w:val="002315BB"/>
    <w:rsid w:val="00234CF7"/>
    <w:rsid w:val="00235FC5"/>
    <w:rsid w:val="002470F9"/>
    <w:rsid w:val="00272616"/>
    <w:rsid w:val="00280C9D"/>
    <w:rsid w:val="00294DCE"/>
    <w:rsid w:val="002B2966"/>
    <w:rsid w:val="002C3481"/>
    <w:rsid w:val="002E2529"/>
    <w:rsid w:val="002E69E3"/>
    <w:rsid w:val="00317729"/>
    <w:rsid w:val="00325A52"/>
    <w:rsid w:val="00333045"/>
    <w:rsid w:val="003478A7"/>
    <w:rsid w:val="00350B83"/>
    <w:rsid w:val="00351B8C"/>
    <w:rsid w:val="003724FC"/>
    <w:rsid w:val="00375DC2"/>
    <w:rsid w:val="0037731D"/>
    <w:rsid w:val="0038570B"/>
    <w:rsid w:val="003A2710"/>
    <w:rsid w:val="003C09CF"/>
    <w:rsid w:val="003C38A0"/>
    <w:rsid w:val="003D69F2"/>
    <w:rsid w:val="00401951"/>
    <w:rsid w:val="004168D6"/>
    <w:rsid w:val="00445C8C"/>
    <w:rsid w:val="004463A0"/>
    <w:rsid w:val="00454E2C"/>
    <w:rsid w:val="00461535"/>
    <w:rsid w:val="00484C4D"/>
    <w:rsid w:val="004B0D5C"/>
    <w:rsid w:val="004B2760"/>
    <w:rsid w:val="004B78D7"/>
    <w:rsid w:val="004C5FE9"/>
    <w:rsid w:val="00511814"/>
    <w:rsid w:val="00520846"/>
    <w:rsid w:val="005309E9"/>
    <w:rsid w:val="005314A1"/>
    <w:rsid w:val="00542BC3"/>
    <w:rsid w:val="00553E18"/>
    <w:rsid w:val="005825AA"/>
    <w:rsid w:val="005872E3"/>
    <w:rsid w:val="005902F8"/>
    <w:rsid w:val="00590579"/>
    <w:rsid w:val="005C2EB9"/>
    <w:rsid w:val="005D2297"/>
    <w:rsid w:val="005D22F8"/>
    <w:rsid w:val="005D5BC2"/>
    <w:rsid w:val="005E4625"/>
    <w:rsid w:val="005E696C"/>
    <w:rsid w:val="005F31A4"/>
    <w:rsid w:val="0060565C"/>
    <w:rsid w:val="00615431"/>
    <w:rsid w:val="0062688E"/>
    <w:rsid w:val="00646C1C"/>
    <w:rsid w:val="00651D10"/>
    <w:rsid w:val="006547EC"/>
    <w:rsid w:val="006613A0"/>
    <w:rsid w:val="0066299D"/>
    <w:rsid w:val="006726B9"/>
    <w:rsid w:val="00677CDF"/>
    <w:rsid w:val="00682073"/>
    <w:rsid w:val="00690AAC"/>
    <w:rsid w:val="0069154F"/>
    <w:rsid w:val="00693CF0"/>
    <w:rsid w:val="006B7B00"/>
    <w:rsid w:val="006C19AC"/>
    <w:rsid w:val="006C647C"/>
    <w:rsid w:val="006E3207"/>
    <w:rsid w:val="006F0F86"/>
    <w:rsid w:val="006F3376"/>
    <w:rsid w:val="006F40C9"/>
    <w:rsid w:val="00701335"/>
    <w:rsid w:val="0071567B"/>
    <w:rsid w:val="00715803"/>
    <w:rsid w:val="00750E88"/>
    <w:rsid w:val="007567A6"/>
    <w:rsid w:val="0075735A"/>
    <w:rsid w:val="007826BC"/>
    <w:rsid w:val="00784EF9"/>
    <w:rsid w:val="007A16DB"/>
    <w:rsid w:val="007A3377"/>
    <w:rsid w:val="007D191E"/>
    <w:rsid w:val="008009F0"/>
    <w:rsid w:val="00826E44"/>
    <w:rsid w:val="0084197C"/>
    <w:rsid w:val="00844C9E"/>
    <w:rsid w:val="00861874"/>
    <w:rsid w:val="00867E70"/>
    <w:rsid w:val="008721A9"/>
    <w:rsid w:val="0088059F"/>
    <w:rsid w:val="00891955"/>
    <w:rsid w:val="008B213B"/>
    <w:rsid w:val="008B220C"/>
    <w:rsid w:val="008B720D"/>
    <w:rsid w:val="008B7FBA"/>
    <w:rsid w:val="008C5E75"/>
    <w:rsid w:val="008D4879"/>
    <w:rsid w:val="008F396F"/>
    <w:rsid w:val="008F69B2"/>
    <w:rsid w:val="008F7017"/>
    <w:rsid w:val="00911BDE"/>
    <w:rsid w:val="009221D2"/>
    <w:rsid w:val="00932081"/>
    <w:rsid w:val="00947B73"/>
    <w:rsid w:val="00970566"/>
    <w:rsid w:val="009832F0"/>
    <w:rsid w:val="009C1983"/>
    <w:rsid w:val="009C26DE"/>
    <w:rsid w:val="009C2EA8"/>
    <w:rsid w:val="009D67A4"/>
    <w:rsid w:val="00A16A96"/>
    <w:rsid w:val="00A20D10"/>
    <w:rsid w:val="00A232B6"/>
    <w:rsid w:val="00A535AA"/>
    <w:rsid w:val="00A60497"/>
    <w:rsid w:val="00A64BDD"/>
    <w:rsid w:val="00A76B3F"/>
    <w:rsid w:val="00A91582"/>
    <w:rsid w:val="00AC38FA"/>
    <w:rsid w:val="00AC4C0B"/>
    <w:rsid w:val="00AE15C4"/>
    <w:rsid w:val="00AF4EE5"/>
    <w:rsid w:val="00AF6368"/>
    <w:rsid w:val="00B232DC"/>
    <w:rsid w:val="00B242FE"/>
    <w:rsid w:val="00B31983"/>
    <w:rsid w:val="00B46F78"/>
    <w:rsid w:val="00B52E04"/>
    <w:rsid w:val="00B540A9"/>
    <w:rsid w:val="00B718D2"/>
    <w:rsid w:val="00B82300"/>
    <w:rsid w:val="00B91F27"/>
    <w:rsid w:val="00B976DF"/>
    <w:rsid w:val="00BA56D5"/>
    <w:rsid w:val="00BF0C43"/>
    <w:rsid w:val="00C129AB"/>
    <w:rsid w:val="00C14A39"/>
    <w:rsid w:val="00C209EC"/>
    <w:rsid w:val="00C3691B"/>
    <w:rsid w:val="00C45240"/>
    <w:rsid w:val="00C5034D"/>
    <w:rsid w:val="00C65DF8"/>
    <w:rsid w:val="00C67A09"/>
    <w:rsid w:val="00C95A67"/>
    <w:rsid w:val="00CA2EF0"/>
    <w:rsid w:val="00CB5BF8"/>
    <w:rsid w:val="00CC3BD7"/>
    <w:rsid w:val="00CD5C06"/>
    <w:rsid w:val="00CE4BB6"/>
    <w:rsid w:val="00D250F4"/>
    <w:rsid w:val="00D343A8"/>
    <w:rsid w:val="00D34F1E"/>
    <w:rsid w:val="00D522A2"/>
    <w:rsid w:val="00D81DD1"/>
    <w:rsid w:val="00D945B8"/>
    <w:rsid w:val="00DB1794"/>
    <w:rsid w:val="00DB3A3D"/>
    <w:rsid w:val="00DD6CA5"/>
    <w:rsid w:val="00DE1DA5"/>
    <w:rsid w:val="00E12AE0"/>
    <w:rsid w:val="00E12D5F"/>
    <w:rsid w:val="00E40455"/>
    <w:rsid w:val="00E54B38"/>
    <w:rsid w:val="00E76172"/>
    <w:rsid w:val="00E8745B"/>
    <w:rsid w:val="00E91115"/>
    <w:rsid w:val="00E93B88"/>
    <w:rsid w:val="00E97038"/>
    <w:rsid w:val="00EC6F26"/>
    <w:rsid w:val="00F0151D"/>
    <w:rsid w:val="00F11306"/>
    <w:rsid w:val="00F12368"/>
    <w:rsid w:val="00F34164"/>
    <w:rsid w:val="00F47469"/>
    <w:rsid w:val="00F7038A"/>
    <w:rsid w:val="00F70518"/>
    <w:rsid w:val="00F7072A"/>
    <w:rsid w:val="00F76821"/>
    <w:rsid w:val="00F80B44"/>
    <w:rsid w:val="00F97F50"/>
    <w:rsid w:val="00FB0C48"/>
    <w:rsid w:val="00FC4643"/>
    <w:rsid w:val="00FC4EFD"/>
    <w:rsid w:val="00FC70E1"/>
    <w:rsid w:val="00FD191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D9918"/>
  <w15:chartTrackingRefBased/>
  <w15:docId w15:val="{E11B0C84-0723-454B-AE7B-442D9F3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0B5294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F6FC6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73662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73662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F6FC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F6FC6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0B5294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0B5294" w:themeColor="accent1" w:themeShade="BF"/>
        <w:left w:val="single" w:sz="4" w:space="6" w:color="0B5294" w:themeColor="accent1" w:themeShade="BF"/>
        <w:bottom w:val="single" w:sz="4" w:space="4" w:color="0B5294" w:themeColor="accent1" w:themeShade="BF"/>
        <w:right w:val="single" w:sz="4" w:space="6" w:color="0B5294" w:themeColor="accent1" w:themeShade="BF"/>
      </w:pBdr>
      <w:shd w:val="clear" w:color="auto" w:fill="0B5294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emented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6554F64B02460BB0DC739D4CC12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A56C8-9CAB-4F80-B07B-D73751932DA8}"/>
      </w:docPartPr>
      <w:docPartBody>
        <w:p w:rsidR="00FC3666" w:rsidRDefault="000B7B8A">
          <w:pPr>
            <w:pStyle w:val="406554F64B02460BB0DC739D4CC1263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08125B742EB436B8E3235906BCD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1F263-CB27-449F-8144-92B308131CC8}"/>
      </w:docPartPr>
      <w:docPartBody>
        <w:p w:rsidR="00FC3666" w:rsidRDefault="000B7B8A">
          <w:pPr>
            <w:pStyle w:val="C08125B742EB436B8E3235906BCD19BF"/>
          </w:pPr>
          <w:r>
            <w:t>[Professional or technical skills]</w:t>
          </w:r>
        </w:p>
      </w:docPartBody>
    </w:docPart>
    <w:docPart>
      <w:docPartPr>
        <w:name w:val="C025CA2A25C346A0950EC571A85A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95637-FE4C-4AAC-A5C5-6DA1D540174C}"/>
      </w:docPartPr>
      <w:docPartBody>
        <w:p w:rsidR="00FC3666" w:rsidRDefault="000B7B8A">
          <w:pPr>
            <w:pStyle w:val="C025CA2A25C346A0950EC571A85AA17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F0E31C49274290B38CD327F469E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DAD90-4DCA-421E-9F95-8ACB80EBC12F}"/>
      </w:docPartPr>
      <w:docPartBody>
        <w:p w:rsidR="00E70DE2" w:rsidRDefault="00FC3666" w:rsidP="00FC3666">
          <w:pPr>
            <w:pStyle w:val="34F0E31C49274290B38CD327F469E9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FA4EF2173747B79429F26A5DE37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C83C7-E036-4188-BCF8-EFC967EB13E7}"/>
      </w:docPartPr>
      <w:docPartBody>
        <w:p w:rsidR="00E70DE2" w:rsidRDefault="00FC3666" w:rsidP="00FC3666">
          <w:pPr>
            <w:pStyle w:val="BFFA4EF2173747B79429F26A5DE377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B7B660F04E4FF5B158F13354814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2D3D-8BE6-48F3-9695-D51341BF8407}"/>
      </w:docPartPr>
      <w:docPartBody>
        <w:p w:rsidR="00E70DE2" w:rsidRDefault="00FC3666" w:rsidP="00FC3666">
          <w:pPr>
            <w:pStyle w:val="EDB7B660F04E4FF5B158F13354814CD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C5159F9D41D2B92DA6B1E000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3ACF-6932-4B34-A3BE-D0BD78020B59}"/>
      </w:docPartPr>
      <w:docPartBody>
        <w:p w:rsidR="00E70DE2" w:rsidRDefault="00FC3666" w:rsidP="00FC3666">
          <w:pPr>
            <w:pStyle w:val="9E48C5159F9D41D2B92DA6B1E0005D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95337E6FB9447DAEC8F117993A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E0885-B873-497C-AAFA-936E90D5B1FC}"/>
      </w:docPartPr>
      <w:docPartBody>
        <w:p w:rsidR="00E70DE2" w:rsidRDefault="00FC3666" w:rsidP="00FC3666">
          <w:pPr>
            <w:pStyle w:val="B795337E6FB9447DAEC8F117993A04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CC3DC1DD1344D9A8405EE29380E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949F4-908D-4989-B14E-E2C0601FC52A}"/>
      </w:docPartPr>
      <w:docPartBody>
        <w:p w:rsidR="00E70DE2" w:rsidRDefault="00FC3666" w:rsidP="00FC3666">
          <w:pPr>
            <w:pStyle w:val="B0CC3DC1DD1344D9A8405EE29380E61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F41D93B1A94B9093FD1EDB2B4A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5319-8BA0-40F3-93C4-D3582BC6590C}"/>
      </w:docPartPr>
      <w:docPartBody>
        <w:p w:rsidR="00E70DE2" w:rsidRDefault="00FC3666" w:rsidP="00FC3666">
          <w:pPr>
            <w:pStyle w:val="A6F41D93B1A94B9093FD1EDB2B4A427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A3E9E029724833B86D48D673B73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B0023-1EE7-4152-8B6E-124A22C0B8DB}"/>
      </w:docPartPr>
      <w:docPartBody>
        <w:p w:rsidR="00E70DE2" w:rsidRDefault="00FC3666" w:rsidP="00FC3666">
          <w:pPr>
            <w:pStyle w:val="46A3E9E029724833B86D48D673B73E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6B83F0E7D1448F898A15CAD12F8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74E78-80DE-4BF2-9219-22E13744952B}"/>
      </w:docPartPr>
      <w:docPartBody>
        <w:p w:rsidR="00E70DE2" w:rsidRDefault="00FC3666" w:rsidP="00FC3666">
          <w:pPr>
            <w:pStyle w:val="4A6B83F0E7D1448F898A15CAD12F80C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C2BEE91E2D438285BBE1C94601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4BEB3-3D39-4E6E-9AE9-D865429A31DD}"/>
      </w:docPartPr>
      <w:docPartBody>
        <w:p w:rsidR="00E70DE2" w:rsidRDefault="00FC3666" w:rsidP="00FC3666">
          <w:pPr>
            <w:pStyle w:val="53C2BEE91E2D438285BBE1C9460179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426088421E4899BEE22E61CCE3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BD8B2-202F-4315-B517-B8AC9E79E9D5}"/>
      </w:docPartPr>
      <w:docPartBody>
        <w:p w:rsidR="00E70DE2" w:rsidRDefault="00FC3666" w:rsidP="00FC3666">
          <w:pPr>
            <w:pStyle w:val="F9426088421E4899BEE22E61CCE3D6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8A"/>
    <w:rsid w:val="000B7B8A"/>
    <w:rsid w:val="009D6BCB"/>
    <w:rsid w:val="00B52239"/>
    <w:rsid w:val="00E70DE2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087A1735D47D581D2A181C17AFD29">
    <w:name w:val="4F0087A1735D47D581D2A181C17AFD29"/>
  </w:style>
  <w:style w:type="paragraph" w:customStyle="1" w:styleId="8DA7357FC2934BF3B1E9DE753F826EF4">
    <w:name w:val="8DA7357FC2934BF3B1E9DE753F826EF4"/>
  </w:style>
  <w:style w:type="paragraph" w:customStyle="1" w:styleId="DA7D5A9033C54A2BA597E4413F4FDFA6">
    <w:name w:val="DA7D5A9033C54A2BA597E4413F4FDFA6"/>
  </w:style>
  <w:style w:type="paragraph" w:customStyle="1" w:styleId="D4E0DC380E6A4398B09D3B914A8D9BA5">
    <w:name w:val="D4E0DC380E6A4398B09D3B914A8D9BA5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85FC1FA5FC114E248841CF0C766F2629">
    <w:name w:val="85FC1FA5FC114E248841CF0C766F2629"/>
  </w:style>
  <w:style w:type="character" w:styleId="PlaceholderText">
    <w:name w:val="Placeholder Text"/>
    <w:basedOn w:val="DefaultParagraphFont"/>
    <w:uiPriority w:val="99"/>
    <w:semiHidden/>
    <w:rsid w:val="00FC3666"/>
    <w:rPr>
      <w:color w:val="808080"/>
    </w:rPr>
  </w:style>
  <w:style w:type="paragraph" w:customStyle="1" w:styleId="406554F64B02460BB0DC739D4CC1263B">
    <w:name w:val="406554F64B02460BB0DC739D4CC1263B"/>
  </w:style>
  <w:style w:type="paragraph" w:customStyle="1" w:styleId="A17EDA30480A47698D0ABB285D701B94">
    <w:name w:val="A17EDA30480A47698D0ABB285D701B94"/>
  </w:style>
  <w:style w:type="paragraph" w:customStyle="1" w:styleId="57B5D9C0D5064665BE7141D9680266BE">
    <w:name w:val="57B5D9C0D5064665BE7141D9680266BE"/>
  </w:style>
  <w:style w:type="paragraph" w:customStyle="1" w:styleId="846E3107DBBB4902AF5C84C06D7F1178">
    <w:name w:val="846E3107DBBB4902AF5C84C06D7F1178"/>
  </w:style>
  <w:style w:type="paragraph" w:customStyle="1" w:styleId="DEAC65AA67774DE99CBB72CB402A3E76">
    <w:name w:val="DEAC65AA67774DE99CBB72CB402A3E76"/>
  </w:style>
  <w:style w:type="paragraph" w:customStyle="1" w:styleId="C08125B742EB436B8E3235906BCD19BF">
    <w:name w:val="C08125B742EB436B8E3235906BCD19BF"/>
  </w:style>
  <w:style w:type="paragraph" w:customStyle="1" w:styleId="C025CA2A25C346A0950EC571A85AA179">
    <w:name w:val="C025CA2A25C346A0950EC571A85AA179"/>
  </w:style>
  <w:style w:type="paragraph" w:customStyle="1" w:styleId="BB843D70C1D944769AEE13CA18CF6684">
    <w:name w:val="BB843D70C1D944769AEE13CA18CF6684"/>
  </w:style>
  <w:style w:type="paragraph" w:customStyle="1" w:styleId="EB0E17F5B0564E05B0B35FB715CBEC43">
    <w:name w:val="EB0E17F5B0564E05B0B35FB715CBEC43"/>
  </w:style>
  <w:style w:type="paragraph" w:customStyle="1" w:styleId="652263895D334D79B055E677D7E36B32">
    <w:name w:val="652263895D334D79B055E677D7E36B32"/>
  </w:style>
  <w:style w:type="paragraph" w:customStyle="1" w:styleId="5A5E74F559BF41AC900D4D6535769A30">
    <w:name w:val="5A5E74F559BF41AC900D4D6535769A30"/>
  </w:style>
  <w:style w:type="paragraph" w:customStyle="1" w:styleId="B522BDF15CD94355B37CB62DE41DA2AB">
    <w:name w:val="B522BDF15CD94355B37CB62DE41DA2AB"/>
  </w:style>
  <w:style w:type="paragraph" w:customStyle="1" w:styleId="165F9973C02440928C8FA963CEDA57AB">
    <w:name w:val="165F9973C02440928C8FA963CEDA57AB"/>
  </w:style>
  <w:style w:type="paragraph" w:customStyle="1" w:styleId="A50F2FCE23A6480C910ABB2B4A3F0EFD">
    <w:name w:val="A50F2FCE23A6480C910ABB2B4A3F0EFD"/>
  </w:style>
  <w:style w:type="paragraph" w:customStyle="1" w:styleId="C006E225AB5C4C3C8BDF8DE9102D1313">
    <w:name w:val="C006E225AB5C4C3C8BDF8DE9102D1313"/>
    <w:rsid w:val="00FC3666"/>
  </w:style>
  <w:style w:type="paragraph" w:customStyle="1" w:styleId="7E79725A565244298A6C873681ADF21D">
    <w:name w:val="7E79725A565244298A6C873681ADF21D"/>
    <w:rsid w:val="00FC3666"/>
  </w:style>
  <w:style w:type="paragraph" w:customStyle="1" w:styleId="0C4A81CAD8D24D3FBB18BD503687072F">
    <w:name w:val="0C4A81CAD8D24D3FBB18BD503687072F"/>
    <w:rsid w:val="00FC3666"/>
  </w:style>
  <w:style w:type="paragraph" w:customStyle="1" w:styleId="24BA0F92A1BC4F64858933E62CF64765">
    <w:name w:val="24BA0F92A1BC4F64858933E62CF64765"/>
    <w:rsid w:val="00FC3666"/>
  </w:style>
  <w:style w:type="paragraph" w:customStyle="1" w:styleId="34F0E31C49274290B38CD327F469E992">
    <w:name w:val="34F0E31C49274290B38CD327F469E992"/>
    <w:rsid w:val="00FC3666"/>
  </w:style>
  <w:style w:type="paragraph" w:customStyle="1" w:styleId="A5F00FFDA7FE4F919C9FDDEBDDFD11AB">
    <w:name w:val="A5F00FFDA7FE4F919C9FDDEBDDFD11AB"/>
    <w:rsid w:val="00FC3666"/>
  </w:style>
  <w:style w:type="paragraph" w:customStyle="1" w:styleId="BFFA4EF2173747B79429F26A5DE37755">
    <w:name w:val="BFFA4EF2173747B79429F26A5DE37755"/>
    <w:rsid w:val="00FC3666"/>
  </w:style>
  <w:style w:type="paragraph" w:customStyle="1" w:styleId="03A58964C2154D99B828C9DA5E1CB1F1">
    <w:name w:val="03A58964C2154D99B828C9DA5E1CB1F1"/>
    <w:rsid w:val="00FC3666"/>
  </w:style>
  <w:style w:type="paragraph" w:customStyle="1" w:styleId="109AB8FF0A5846A195F55C52F0F48272">
    <w:name w:val="109AB8FF0A5846A195F55C52F0F48272"/>
    <w:rsid w:val="00FC3666"/>
  </w:style>
  <w:style w:type="paragraph" w:customStyle="1" w:styleId="4C8DDFA43C6247AB9A899C4571505A2F">
    <w:name w:val="4C8DDFA43C6247AB9A899C4571505A2F"/>
    <w:rsid w:val="00FC3666"/>
  </w:style>
  <w:style w:type="paragraph" w:customStyle="1" w:styleId="EDB7B660F04E4FF5B158F13354814CDD">
    <w:name w:val="EDB7B660F04E4FF5B158F13354814CDD"/>
    <w:rsid w:val="00FC3666"/>
  </w:style>
  <w:style w:type="paragraph" w:customStyle="1" w:styleId="9E48C5159F9D41D2B92DA6B1E0005D60">
    <w:name w:val="9E48C5159F9D41D2B92DA6B1E0005D60"/>
    <w:rsid w:val="00FC3666"/>
  </w:style>
  <w:style w:type="paragraph" w:customStyle="1" w:styleId="B795337E6FB9447DAEC8F117993A0439">
    <w:name w:val="B795337E6FB9447DAEC8F117993A0439"/>
    <w:rsid w:val="00FC3666"/>
  </w:style>
  <w:style w:type="paragraph" w:customStyle="1" w:styleId="B0CC3DC1DD1344D9A8405EE29380E61E">
    <w:name w:val="B0CC3DC1DD1344D9A8405EE29380E61E"/>
    <w:rsid w:val="00FC3666"/>
  </w:style>
  <w:style w:type="paragraph" w:customStyle="1" w:styleId="D38EA71200D74FB3A0370ABEA67B624E">
    <w:name w:val="D38EA71200D74FB3A0370ABEA67B624E"/>
    <w:rsid w:val="00FC3666"/>
  </w:style>
  <w:style w:type="paragraph" w:customStyle="1" w:styleId="D4BDB403743942DEB76DF63210A62F0E">
    <w:name w:val="D4BDB403743942DEB76DF63210A62F0E"/>
    <w:rsid w:val="00FC3666"/>
  </w:style>
  <w:style w:type="paragraph" w:customStyle="1" w:styleId="C6D04E9C611A4AEFBFC888F6429C26B3">
    <w:name w:val="C6D04E9C611A4AEFBFC888F6429C26B3"/>
    <w:rsid w:val="00FC3666"/>
  </w:style>
  <w:style w:type="paragraph" w:customStyle="1" w:styleId="C2CDE9D9215048FF9F1AFD19F6021492">
    <w:name w:val="C2CDE9D9215048FF9F1AFD19F6021492"/>
    <w:rsid w:val="00FC3666"/>
  </w:style>
  <w:style w:type="paragraph" w:customStyle="1" w:styleId="67E5A779FF0E415EABC4E44C90172BC7">
    <w:name w:val="67E5A779FF0E415EABC4E44C90172BC7"/>
    <w:rsid w:val="00FC3666"/>
  </w:style>
  <w:style w:type="paragraph" w:customStyle="1" w:styleId="38B38AF000724A3F943AEEC3CBAB896A">
    <w:name w:val="38B38AF000724A3F943AEEC3CBAB896A"/>
    <w:rsid w:val="00FC3666"/>
  </w:style>
  <w:style w:type="paragraph" w:customStyle="1" w:styleId="69FACCDA035D4BAC814AB73AB02C0318">
    <w:name w:val="69FACCDA035D4BAC814AB73AB02C0318"/>
    <w:rsid w:val="00FC3666"/>
  </w:style>
  <w:style w:type="paragraph" w:customStyle="1" w:styleId="7DA0200B48F549F5BC4BC1438A8BFCD4">
    <w:name w:val="7DA0200B48F549F5BC4BC1438A8BFCD4"/>
    <w:rsid w:val="00FC3666"/>
  </w:style>
  <w:style w:type="paragraph" w:customStyle="1" w:styleId="29AA6F10204D4B22A76E7C96D16CCBD3">
    <w:name w:val="29AA6F10204D4B22A76E7C96D16CCBD3"/>
    <w:rsid w:val="00FC3666"/>
  </w:style>
  <w:style w:type="paragraph" w:customStyle="1" w:styleId="C030AF4EAB9842788572E2D8CB2F9BFC">
    <w:name w:val="C030AF4EAB9842788572E2D8CB2F9BFC"/>
    <w:rsid w:val="00FC3666"/>
  </w:style>
  <w:style w:type="paragraph" w:customStyle="1" w:styleId="1D3C39F50752472E9A7F726FCE5C2C1D">
    <w:name w:val="1D3C39F50752472E9A7F726FCE5C2C1D"/>
    <w:rsid w:val="00FC3666"/>
  </w:style>
  <w:style w:type="paragraph" w:customStyle="1" w:styleId="1CFA3FDFE780426BB35A0A2A01A2CF1F">
    <w:name w:val="1CFA3FDFE780426BB35A0A2A01A2CF1F"/>
    <w:rsid w:val="00FC3666"/>
  </w:style>
  <w:style w:type="paragraph" w:customStyle="1" w:styleId="A6F41D93B1A94B9093FD1EDB2B4A4279">
    <w:name w:val="A6F41D93B1A94B9093FD1EDB2B4A4279"/>
    <w:rsid w:val="00FC3666"/>
  </w:style>
  <w:style w:type="paragraph" w:customStyle="1" w:styleId="46A3E9E029724833B86D48D673B73E2A">
    <w:name w:val="46A3E9E029724833B86D48D673B73E2A"/>
    <w:rsid w:val="00FC3666"/>
  </w:style>
  <w:style w:type="paragraph" w:customStyle="1" w:styleId="4A6B83F0E7D1448F898A15CAD12F80C2">
    <w:name w:val="4A6B83F0E7D1448F898A15CAD12F80C2"/>
    <w:rsid w:val="00FC3666"/>
  </w:style>
  <w:style w:type="paragraph" w:customStyle="1" w:styleId="53C2BEE91E2D438285BBE1C946017918">
    <w:name w:val="53C2BEE91E2D438285BBE1C946017918"/>
    <w:rsid w:val="00FC3666"/>
  </w:style>
  <w:style w:type="paragraph" w:customStyle="1" w:styleId="F9426088421E4899BEE22E61CCE3D6BE">
    <w:name w:val="F9426088421E4899BEE22E61CCE3D6BE"/>
    <w:rsid w:val="00FC3666"/>
  </w:style>
  <w:style w:type="paragraph" w:customStyle="1" w:styleId="2054ECE98E454D13927FB9B1BAD559E5">
    <w:name w:val="2054ECE98E454D13927FB9B1BAD559E5"/>
    <w:rsid w:val="00FC3666"/>
  </w:style>
  <w:style w:type="paragraph" w:customStyle="1" w:styleId="27E5E5F4EEE74CC5B0D2D596F19E1C03">
    <w:name w:val="27E5E5F4EEE74CC5B0D2D596F19E1C03"/>
    <w:rsid w:val="00FC3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440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 a r a f a t   A l i</dc:creator>
  <cp:lastModifiedBy>CoDemented</cp:lastModifiedBy>
  <cp:revision>244</cp:revision>
  <dcterms:created xsi:type="dcterms:W3CDTF">2020-04-02T15:23:00Z</dcterms:created>
  <dcterms:modified xsi:type="dcterms:W3CDTF">2020-04-03T07:59:00Z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